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1A99D" w14:textId="1395EE3D" w:rsidR="00A9204E" w:rsidRPr="00C435A3" w:rsidRDefault="000A5310" w:rsidP="00C43C21">
      <w:pPr>
        <w:pStyle w:val="Cm"/>
        <w:jc w:val="center"/>
        <w:rPr>
          <w:lang w:val="hu-HU"/>
        </w:rPr>
      </w:pPr>
      <w:r w:rsidRPr="00C435A3">
        <w:rPr>
          <w:lang w:val="hu-HU"/>
        </w:rPr>
        <w:t>FoodHub recept weboldal</w:t>
      </w:r>
    </w:p>
    <w:p w14:paraId="2F6C56EA" w14:textId="77777777" w:rsidR="000A5310" w:rsidRPr="00C435A3" w:rsidRDefault="000A5310" w:rsidP="00B50E28">
      <w:pPr>
        <w:pStyle w:val="Nincstrkz"/>
        <w:spacing w:line="276" w:lineRule="auto"/>
        <w:rPr>
          <w:sz w:val="24"/>
          <w:szCs w:val="24"/>
          <w:lang w:val="hu-HU"/>
        </w:rPr>
      </w:pPr>
    </w:p>
    <w:p w14:paraId="3F9189A9" w14:textId="54699A89" w:rsidR="000A5310" w:rsidRPr="00C435A3" w:rsidRDefault="000A5310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t>Bevezetés:</w:t>
      </w:r>
    </w:p>
    <w:p w14:paraId="463949F3" w14:textId="725A49DD" w:rsidR="003B038F" w:rsidRPr="00C435A3" w:rsidRDefault="00CD4CEA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FoodHub weboldalunkat úgy terveztük meg hogy minden korosztály tudja könnyedén használni és minden étvágy gerjesztőbb legyen a dizájn.</w:t>
      </w:r>
    </w:p>
    <w:p w14:paraId="6D9EFE39" w14:textId="1748D068" w:rsidR="00CD4CEA" w:rsidRPr="00C435A3" w:rsidRDefault="00CD4CEA" w:rsidP="00B50E28">
      <w:pPr>
        <w:pStyle w:val="Nincstrkz"/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weboldal nincsen a végleges fázisban mivel sok ötletünk lett volna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g hogy hogyan tudnánk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 xml:space="preserve">g érdekesebbé, korszerűbbé vagy még kiemelkedőbe tenni, mint a többi recept weboldalt az interneten. Persze mind a ketten a csapat társammal törekedtünk arra, hogy a legjobb tudásunkat felhasználva eltudjuk készíteni ezt a weboldalt. A jövőben szeretnénk tovább fejleszteni 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s ak</w:t>
      </w:r>
      <w:r w:rsidR="003A1CB3" w:rsidRPr="00C435A3">
        <w:rPr>
          <w:sz w:val="24"/>
          <w:szCs w:val="24"/>
          <w:lang w:val="hu-HU"/>
        </w:rPr>
        <w:t>á</w:t>
      </w:r>
      <w:r w:rsidRPr="00C435A3">
        <w:rPr>
          <w:sz w:val="24"/>
          <w:szCs w:val="24"/>
          <w:lang w:val="hu-HU"/>
        </w:rPr>
        <w:t>r m</w:t>
      </w:r>
      <w:r w:rsidR="003A1CB3" w:rsidRPr="00C435A3">
        <w:rPr>
          <w:sz w:val="24"/>
          <w:szCs w:val="24"/>
          <w:lang w:val="hu-HU"/>
        </w:rPr>
        <w:t>é</w:t>
      </w:r>
      <w:r w:rsidRPr="00C435A3">
        <w:rPr>
          <w:sz w:val="24"/>
          <w:szCs w:val="24"/>
          <w:lang w:val="hu-HU"/>
        </w:rPr>
        <w:t>g profitálni is belőlé</w:t>
      </w:r>
      <w:r w:rsidR="003A1CB3" w:rsidRPr="00C435A3">
        <w:rPr>
          <w:sz w:val="24"/>
          <w:szCs w:val="24"/>
          <w:lang w:val="hu-HU"/>
        </w:rPr>
        <w:t>.</w:t>
      </w:r>
    </w:p>
    <w:p w14:paraId="61D548AF" w14:textId="77777777" w:rsidR="00E531DC" w:rsidRPr="00C435A3" w:rsidRDefault="00E531DC" w:rsidP="00B50E28">
      <w:pPr>
        <w:pStyle w:val="Nincstrkz"/>
        <w:spacing w:line="276" w:lineRule="auto"/>
        <w:rPr>
          <w:sz w:val="24"/>
          <w:szCs w:val="24"/>
          <w:lang w:val="hu-HU"/>
        </w:rPr>
      </w:pPr>
    </w:p>
    <w:p w14:paraId="20175FA2" w14:textId="7E4EF54F" w:rsidR="00E531DC" w:rsidRPr="00C435A3" w:rsidRDefault="00E531DC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t>Felépítés / Funkciók:</w:t>
      </w:r>
    </w:p>
    <w:p w14:paraId="77247FA6" w14:textId="77777777" w:rsidR="003A1CB3" w:rsidRPr="00C435A3" w:rsidRDefault="00E531DC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 xml:space="preserve">A weboldal felépítésénél sok mindenre törekedtünk. </w:t>
      </w:r>
      <w:r w:rsidR="003A1CB3" w:rsidRPr="00C435A3">
        <w:rPr>
          <w:sz w:val="24"/>
          <w:szCs w:val="24"/>
          <w:lang w:val="hu-HU"/>
        </w:rPr>
        <w:t>S</w:t>
      </w:r>
      <w:r w:rsidRPr="00C435A3">
        <w:rPr>
          <w:sz w:val="24"/>
          <w:szCs w:val="24"/>
          <w:lang w:val="hu-HU"/>
        </w:rPr>
        <w:t>zámunkra a legfontosabb az átláthatóság volt mivel tudjuk hogyha egy weboldal nincsen rendesen felépítve akkor az nem fog</w:t>
      </w:r>
      <w:r w:rsidR="003A1CB3" w:rsidRPr="00C435A3">
        <w:rPr>
          <w:sz w:val="24"/>
          <w:szCs w:val="24"/>
          <w:lang w:val="hu-HU"/>
        </w:rPr>
        <w:t xml:space="preserve">ja felkelteni </w:t>
      </w:r>
      <w:r w:rsidRPr="00C435A3">
        <w:rPr>
          <w:sz w:val="24"/>
          <w:szCs w:val="24"/>
          <w:lang w:val="hu-HU"/>
        </w:rPr>
        <w:t>senkinek</w:t>
      </w:r>
      <w:r w:rsidR="003A1CB3" w:rsidRPr="00C435A3">
        <w:rPr>
          <w:sz w:val="24"/>
          <w:szCs w:val="24"/>
          <w:lang w:val="hu-HU"/>
        </w:rPr>
        <w:t xml:space="preserve"> a figyelmét</w:t>
      </w:r>
      <w:r w:rsidRPr="00C435A3">
        <w:rPr>
          <w:sz w:val="24"/>
          <w:szCs w:val="24"/>
          <w:lang w:val="hu-HU"/>
        </w:rPr>
        <w:t>.</w:t>
      </w:r>
    </w:p>
    <w:p w14:paraId="4BC172ED" w14:textId="7002B6C4" w:rsidR="00E531DC" w:rsidRPr="00C435A3" w:rsidRDefault="003A1CB3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legfőbb funkciók, amiket létrehoztunk a weblapon:</w:t>
      </w:r>
    </w:p>
    <w:p w14:paraId="4A5EF864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Receptgyűjtemény böngészése: </w:t>
      </w:r>
    </w:p>
    <w:p w14:paraId="6554C9A0" w14:textId="5CE813D7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szabadon böngészhetnek a receptgyűjteményben, kategóriák, ételtípusok vagy diétás preferenciák szerint szűrve.</w:t>
      </w:r>
    </w:p>
    <w:p w14:paraId="23BE0646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Keresés: </w:t>
      </w:r>
    </w:p>
    <w:p w14:paraId="157108B1" w14:textId="3FA17D5F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könnyen megtalálhatják az általuk keresett recepteket a keresőmező segítségével, kulcsszavak vagy recept neve alapján.</w:t>
      </w:r>
    </w:p>
    <w:p w14:paraId="6CED1E7C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u w:val="single"/>
          <w:lang w:val="hu-HU"/>
        </w:rPr>
        <w:t>Receptek megtekintése:</w:t>
      </w:r>
      <w:r w:rsidRPr="00C435A3">
        <w:rPr>
          <w:sz w:val="24"/>
          <w:szCs w:val="24"/>
          <w:lang w:val="hu-HU"/>
        </w:rPr>
        <w:t xml:space="preserve"> </w:t>
      </w:r>
    </w:p>
    <w:p w14:paraId="0BE39CD4" w14:textId="40AD1D7E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weboldalon minden recept részletes leírással, hozzávalók listájával, elkészítési lépéseivel és esetleges képekkel jelenik meg.</w:t>
      </w:r>
    </w:p>
    <w:p w14:paraId="61D3CE76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Receptek értékelése és vélemények megosztása: </w:t>
      </w:r>
    </w:p>
    <w:p w14:paraId="5B2362F9" w14:textId="5760048F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A felhasználók értékelhetik és megjegyzéseikkel megoszthatják tapasztalataikat a kipróbált receptekről.</w:t>
      </w:r>
    </w:p>
    <w:p w14:paraId="06C7E2D3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Felhasználói profilok: </w:t>
      </w:r>
    </w:p>
    <w:p w14:paraId="56EFD83F" w14:textId="3431405B" w:rsidR="00B95C30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Regisztrált felhasználók létrehozhatnak profilokat, ahol menthetik kedvenc receptjeiket, és követhetik az általuk kedvelt konyhaművészeket vagy barátokat.</w:t>
      </w:r>
    </w:p>
    <w:p w14:paraId="762AB75E" w14:textId="77777777" w:rsidR="00B95C30" w:rsidRPr="00C435A3" w:rsidRDefault="00B95C30" w:rsidP="00B50E28">
      <w:pPr>
        <w:pStyle w:val="Listaszerbekezds"/>
        <w:numPr>
          <w:ilvl w:val="0"/>
          <w:numId w:val="27"/>
        </w:numPr>
        <w:spacing w:line="276" w:lineRule="auto"/>
        <w:rPr>
          <w:sz w:val="24"/>
          <w:szCs w:val="24"/>
          <w:u w:val="single"/>
          <w:lang w:val="hu-HU"/>
        </w:rPr>
      </w:pPr>
      <w:r w:rsidRPr="00C435A3">
        <w:rPr>
          <w:sz w:val="24"/>
          <w:szCs w:val="24"/>
          <w:u w:val="single"/>
          <w:lang w:val="hu-HU"/>
        </w:rPr>
        <w:t xml:space="preserve">Kérdések és válaszok: </w:t>
      </w:r>
    </w:p>
    <w:p w14:paraId="592A4D8F" w14:textId="607EA91D" w:rsidR="00E531DC" w:rsidRPr="00C435A3" w:rsidRDefault="00B95C30" w:rsidP="00B50E28">
      <w:pPr>
        <w:pStyle w:val="Listaszerbekezds"/>
        <w:spacing w:line="276" w:lineRule="auto"/>
        <w:ind w:left="1080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Felhasználók kérdezhetnek és válaszolhatnak egymásnak a receptekkel vagy a főzéssel kapcsolatos kérdéseikre</w:t>
      </w:r>
    </w:p>
    <w:p w14:paraId="1F04A466" w14:textId="1FA01D8F" w:rsidR="00B95C30" w:rsidRPr="00C435A3" w:rsidRDefault="003A1CB3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t>Célunk</w:t>
      </w:r>
      <w:r w:rsidR="00B95C30" w:rsidRPr="00C435A3">
        <w:rPr>
          <w:sz w:val="24"/>
          <w:szCs w:val="24"/>
          <w:lang w:val="hu-HU"/>
        </w:rPr>
        <w:t xml:space="preserve"> ezekkel a </w:t>
      </w:r>
      <w:r w:rsidRPr="00C435A3">
        <w:rPr>
          <w:sz w:val="24"/>
          <w:szCs w:val="24"/>
          <w:lang w:val="hu-HU"/>
        </w:rPr>
        <w:t>funkciókkal</w:t>
      </w:r>
      <w:r w:rsidR="00BF7AAF" w:rsidRPr="00C435A3">
        <w:rPr>
          <w:sz w:val="24"/>
          <w:szCs w:val="24"/>
          <w:lang w:val="hu-HU"/>
        </w:rPr>
        <w:t>,</w:t>
      </w:r>
      <w:r w:rsidR="00B95C30" w:rsidRPr="00C435A3">
        <w:rPr>
          <w:sz w:val="24"/>
          <w:szCs w:val="24"/>
          <w:lang w:val="hu-HU"/>
        </w:rPr>
        <w:t xml:space="preserve"> hogy a </w:t>
      </w:r>
      <w:r w:rsidRPr="00C435A3">
        <w:rPr>
          <w:sz w:val="24"/>
          <w:szCs w:val="24"/>
          <w:lang w:val="hu-HU"/>
        </w:rPr>
        <w:t>felhasználok</w:t>
      </w:r>
      <w:r w:rsidR="00B95C30" w:rsidRPr="00C435A3">
        <w:rPr>
          <w:sz w:val="24"/>
          <w:szCs w:val="24"/>
          <w:lang w:val="hu-HU"/>
        </w:rPr>
        <w:t xml:space="preserve"> tudja</w:t>
      </w:r>
      <w:r w:rsidRPr="00C435A3">
        <w:rPr>
          <w:sz w:val="24"/>
          <w:szCs w:val="24"/>
          <w:lang w:val="hu-HU"/>
        </w:rPr>
        <w:t xml:space="preserve">nak hatékonyan keresni vagy </w:t>
      </w:r>
      <w:r w:rsidR="00C435A3" w:rsidRPr="00C435A3">
        <w:rPr>
          <w:sz w:val="24"/>
          <w:szCs w:val="24"/>
          <w:lang w:val="hu-HU"/>
        </w:rPr>
        <w:t>kommentálni</w:t>
      </w:r>
      <w:r w:rsidRPr="00C435A3">
        <w:rPr>
          <w:sz w:val="24"/>
          <w:szCs w:val="24"/>
          <w:lang w:val="hu-HU"/>
        </w:rPr>
        <w:t xml:space="preserve"> a receptekhez így segítve egymás</w:t>
      </w:r>
      <w:r w:rsidR="00BF7AAF" w:rsidRPr="00C435A3">
        <w:rPr>
          <w:sz w:val="24"/>
          <w:szCs w:val="24"/>
          <w:lang w:val="hu-HU"/>
        </w:rPr>
        <w:t>t a konyhában.</w:t>
      </w:r>
    </w:p>
    <w:p w14:paraId="3DFB9395" w14:textId="77599DE2" w:rsidR="00BF7AAF" w:rsidRPr="00C435A3" w:rsidRDefault="00BF7AAF" w:rsidP="00B50E28">
      <w:pPr>
        <w:spacing w:line="276" w:lineRule="auto"/>
        <w:rPr>
          <w:sz w:val="24"/>
          <w:szCs w:val="24"/>
          <w:lang w:val="hu-HU"/>
        </w:rPr>
      </w:pPr>
      <w:r w:rsidRPr="00C435A3">
        <w:rPr>
          <w:sz w:val="24"/>
          <w:szCs w:val="24"/>
          <w:lang w:val="hu-HU"/>
        </w:rPr>
        <w:br w:type="page"/>
      </w:r>
    </w:p>
    <w:p w14:paraId="54E9F61A" w14:textId="34E24D13" w:rsidR="00BF7AAF" w:rsidRPr="00C435A3" w:rsidRDefault="00BF7AAF" w:rsidP="00B50E28">
      <w:pPr>
        <w:pStyle w:val="Cmsor2"/>
        <w:spacing w:line="276" w:lineRule="auto"/>
        <w:ind w:hanging="284"/>
        <w:rPr>
          <w:sz w:val="32"/>
          <w:szCs w:val="32"/>
          <w:lang w:val="hu-HU"/>
        </w:rPr>
      </w:pPr>
      <w:r w:rsidRPr="00C435A3">
        <w:rPr>
          <w:sz w:val="32"/>
          <w:szCs w:val="32"/>
          <w:lang w:val="hu-HU"/>
        </w:rPr>
        <w:lastRenderedPageBreak/>
        <w:t>Követelményanalízis:</w:t>
      </w:r>
    </w:p>
    <w:p w14:paraId="39EC431D" w14:textId="7A9AFB08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Életszerű, valódi problémára nyújt megoldást?</w:t>
      </w:r>
    </w:p>
    <w:p w14:paraId="7E25C55D" w14:textId="3BE9ABDF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Szerintünk ezt a weboldalat lehet a mindennapokban használni mivel sokan szeretnek főzni és nem mindenki szereti a régi recept könyveket </w:t>
      </w:r>
      <w:r w:rsidR="00C435A3" w:rsidRPr="00C435A3">
        <w:rPr>
          <w:sz w:val="24"/>
          <w:szCs w:val="24"/>
        </w:rPr>
        <w:t>bújni,</w:t>
      </w:r>
      <w:r w:rsidRPr="00C435A3">
        <w:rPr>
          <w:sz w:val="24"/>
          <w:szCs w:val="24"/>
        </w:rPr>
        <w:t xml:space="preserve"> hogy eltudjon készíteni egy finom ételt.</w:t>
      </w:r>
    </w:p>
    <w:p w14:paraId="37D7742C" w14:textId="6249C7AB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Adattárolási és -kezelési funkciókat is megvalósít. Az adatbázis legalább 5 táblát és triggereket, tárolt eljárásokat függvényeket tartalmaz.</w:t>
      </w:r>
    </w:p>
    <w:p w14:paraId="0C4ACEA5" w14:textId="632B8843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ind w:left="1276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Ezt szintén teljesítettük hiszen a receptek tárolására </w:t>
      </w:r>
      <w:r w:rsidR="00C435A3">
        <w:rPr>
          <w:sz w:val="24"/>
          <w:szCs w:val="24"/>
        </w:rPr>
        <w:t xml:space="preserve">MySQL </w:t>
      </w:r>
      <w:r w:rsidRPr="00C435A3">
        <w:rPr>
          <w:sz w:val="24"/>
          <w:szCs w:val="24"/>
        </w:rPr>
        <w:t>adatbázist használtunk</w:t>
      </w:r>
    </w:p>
    <w:p w14:paraId="5F907E25" w14:textId="1D79C24F" w:rsidR="00BF7AAF" w:rsidRPr="00C435A3" w:rsidRDefault="00C435A3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 xml:space="preserve">RESTful </w:t>
      </w:r>
      <w:r w:rsidR="00BF7AAF" w:rsidRPr="00C435A3">
        <w:rPr>
          <w:b/>
          <w:bCs/>
          <w:sz w:val="24"/>
          <w:szCs w:val="24"/>
        </w:rPr>
        <w:t>architektúrának megfelelő szerver és kliens oldali komponenseket egyaránt tartalmaz.</w:t>
      </w:r>
    </w:p>
    <w:p w14:paraId="56F55191" w14:textId="2CDBA5BC" w:rsidR="00BF7AAF" w:rsidRPr="00C435A3" w:rsidRDefault="008E72D1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A kliens oldal tökéletesen tud kommunikálni a szerver oldallal hiszen enélkül nem tudna működni a </w:t>
      </w:r>
      <w:r w:rsidR="00682502" w:rsidRPr="00C435A3">
        <w:rPr>
          <w:sz w:val="24"/>
          <w:szCs w:val="24"/>
        </w:rPr>
        <w:t>weboldal</w:t>
      </w:r>
      <w:r w:rsidRPr="00C435A3">
        <w:rPr>
          <w:sz w:val="24"/>
          <w:szCs w:val="24"/>
        </w:rPr>
        <w:t>.</w:t>
      </w:r>
    </w:p>
    <w:p w14:paraId="45443A31" w14:textId="63DC6212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kliens oldali komponens vagy komponensek egyaránt alkalmasak asztali és mobil eszközökön történő használatra.</w:t>
      </w:r>
    </w:p>
    <w:p w14:paraId="5F3C3FC9" w14:textId="575214AB" w:rsidR="00BF7AAF" w:rsidRPr="00C435A3" w:rsidRDefault="00BF7AAF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>A weboldalunk teljesen reszponzív</w:t>
      </w:r>
      <w:r w:rsidR="00742FDD" w:rsidRPr="00C435A3">
        <w:rPr>
          <w:sz w:val="24"/>
          <w:szCs w:val="24"/>
        </w:rPr>
        <w:t xml:space="preserve">, </w:t>
      </w:r>
      <w:r w:rsidR="00682502" w:rsidRPr="00C435A3">
        <w:rPr>
          <w:sz w:val="24"/>
          <w:szCs w:val="24"/>
        </w:rPr>
        <w:t>így</w:t>
      </w:r>
      <w:r w:rsidR="00742FDD" w:rsidRPr="00C435A3">
        <w:rPr>
          <w:sz w:val="24"/>
          <w:szCs w:val="24"/>
        </w:rPr>
        <w:t xml:space="preserve"> a</w:t>
      </w:r>
      <w:r w:rsidRPr="00C435A3">
        <w:rPr>
          <w:sz w:val="24"/>
          <w:szCs w:val="24"/>
        </w:rPr>
        <w:t xml:space="preserve"> hétköznapi </w:t>
      </w:r>
      <w:r w:rsidR="00742FDD" w:rsidRPr="00C435A3">
        <w:rPr>
          <w:sz w:val="24"/>
          <w:szCs w:val="24"/>
        </w:rPr>
        <w:t>eszközökön mindenki tudja használni</w:t>
      </w:r>
      <w:r w:rsidR="00682502" w:rsidRPr="00C435A3">
        <w:rPr>
          <w:sz w:val="24"/>
          <w:szCs w:val="24"/>
        </w:rPr>
        <w:t>,</w:t>
      </w:r>
      <w:r w:rsidR="00742FDD" w:rsidRPr="00C435A3">
        <w:rPr>
          <w:sz w:val="24"/>
          <w:szCs w:val="24"/>
        </w:rPr>
        <w:t xml:space="preserve"> akár asztali számítógépen, laptopon, tableten vagy telefonon keresné fel weboldalunkat.</w:t>
      </w:r>
    </w:p>
    <w:p w14:paraId="65794117" w14:textId="77777777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forráskódnak a tiszta kód elveinek megfelelően kell készülnie.</w:t>
      </w:r>
    </w:p>
    <w:p w14:paraId="6FDA7B37" w14:textId="114B4E2A" w:rsidR="00742FDD" w:rsidRPr="00C435A3" w:rsidRDefault="00742FDD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>A tisztakód elveit betartva kódoltunk minden fájlt, hiszen a kódjain egyszerűek, de még is tömörek, minden egyes részt kommentekkel ellátva lehet megtalálni hogy még az is értse aki csak beleszeretne nézni hogy még is mi ez, a funkciók önmagukban is működnek de némelyikek egymásra támaszkodnak hogy végre tudják hajtani a nekik szánt feladatokat, a függvények értelmesen céljukra utaló nevekkel vannak ellátva, a tesztelhetőség kifejezetten könnyen elvégezhető</w:t>
      </w:r>
      <w:r w:rsidR="0021745A" w:rsidRPr="00C435A3">
        <w:rPr>
          <w:sz w:val="24"/>
          <w:szCs w:val="24"/>
        </w:rPr>
        <w:t xml:space="preserve"> hiszen mi megírtunk pár tesztet előre hogy ezzel is segítsük az áttekinthetőséget.</w:t>
      </w:r>
    </w:p>
    <w:p w14:paraId="77C300A5" w14:textId="77777777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A szoftver célját, komponenseinek technikai leírását, működésének műszaki feltételeit és használatának rövid bemutatását tartalmazó dokumentáció is része a csomagnak.</w:t>
      </w:r>
    </w:p>
    <w:p w14:paraId="45093900" w14:textId="43FABAEA" w:rsidR="00682502" w:rsidRPr="00C435A3" w:rsidRDefault="00682502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>Ez a dokumentum pontosan erre szolgál.</w:t>
      </w:r>
    </w:p>
    <w:p w14:paraId="0EFCAC5C" w14:textId="0CEBCA40" w:rsidR="00BF7AAF" w:rsidRPr="00C435A3" w:rsidRDefault="00BF7AAF" w:rsidP="00B50E28">
      <w:pPr>
        <w:pStyle w:val="Listaszerbekezds"/>
        <w:numPr>
          <w:ilvl w:val="0"/>
          <w:numId w:val="28"/>
        </w:numPr>
        <w:spacing w:after="160" w:line="276" w:lineRule="auto"/>
        <w:ind w:left="709"/>
        <w:jc w:val="both"/>
        <w:rPr>
          <w:b/>
          <w:bCs/>
          <w:sz w:val="24"/>
          <w:szCs w:val="24"/>
        </w:rPr>
      </w:pPr>
      <w:r w:rsidRPr="00C435A3">
        <w:rPr>
          <w:b/>
          <w:bCs/>
          <w:sz w:val="24"/>
          <w:szCs w:val="24"/>
        </w:rPr>
        <w:t>Biztonsági technológiákat alkalmaz az adatbázis RESTApi-k és</w:t>
      </w:r>
      <w:r w:rsidR="00682502" w:rsidRPr="00C435A3">
        <w:rPr>
          <w:b/>
          <w:bCs/>
          <w:sz w:val="24"/>
          <w:szCs w:val="24"/>
        </w:rPr>
        <w:t xml:space="preserve"> az</w:t>
      </w:r>
      <w:r w:rsidRPr="00C435A3">
        <w:rPr>
          <w:b/>
          <w:bCs/>
          <w:sz w:val="24"/>
          <w:szCs w:val="24"/>
        </w:rPr>
        <w:t xml:space="preserve"> adminisztrációs felület stb., használata során.</w:t>
      </w:r>
    </w:p>
    <w:p w14:paraId="30F14833" w14:textId="22724D53" w:rsidR="00682502" w:rsidRPr="00C435A3" w:rsidRDefault="00682502" w:rsidP="00B50E28">
      <w:pPr>
        <w:pStyle w:val="Listaszerbekezds"/>
        <w:numPr>
          <w:ilvl w:val="1"/>
          <w:numId w:val="28"/>
        </w:numPr>
        <w:spacing w:after="160" w:line="276" w:lineRule="auto"/>
        <w:jc w:val="both"/>
        <w:rPr>
          <w:sz w:val="24"/>
          <w:szCs w:val="24"/>
        </w:rPr>
      </w:pPr>
      <w:r w:rsidRPr="00C435A3">
        <w:rPr>
          <w:sz w:val="24"/>
          <w:szCs w:val="24"/>
        </w:rPr>
        <w:t xml:space="preserve">A biztonsághoz nálunk a jelszók hash-elése tesz ennek eleget, mivel egy olyan módszert </w:t>
      </w:r>
      <w:r w:rsidR="00C435A3" w:rsidRPr="00C435A3">
        <w:rPr>
          <w:sz w:val="24"/>
          <w:szCs w:val="24"/>
        </w:rPr>
        <w:t>használunk,</w:t>
      </w:r>
      <w:r w:rsidRPr="00C435A3">
        <w:rPr>
          <w:sz w:val="24"/>
          <w:szCs w:val="24"/>
        </w:rPr>
        <w:t xml:space="preserve"> amit nem lehet feltörni mivel nem lehet visszaalakítani a már átalakítót </w:t>
      </w:r>
      <w:r w:rsidR="00AA5790" w:rsidRPr="00C435A3">
        <w:rPr>
          <w:sz w:val="24"/>
          <w:szCs w:val="24"/>
        </w:rPr>
        <w:t>jelszavakat.</w:t>
      </w:r>
    </w:p>
    <w:p w14:paraId="4E29E835" w14:textId="618AF0B2" w:rsidR="00C435A3" w:rsidRDefault="00C435A3" w:rsidP="00B50E28">
      <w:pPr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14:paraId="3F2B3D20" w14:textId="78D4BAC1" w:rsidR="00C435A3" w:rsidRDefault="00C435A3" w:rsidP="00B50E28">
      <w:pPr>
        <w:pStyle w:val="Cmsor2"/>
        <w:spacing w:line="276" w:lineRule="auto"/>
        <w:ind w:hanging="284"/>
        <w:rPr>
          <w:sz w:val="36"/>
          <w:szCs w:val="36"/>
          <w:lang w:val="hu-HU"/>
        </w:rPr>
      </w:pPr>
      <w:r w:rsidRPr="00C435A3">
        <w:rPr>
          <w:sz w:val="36"/>
          <w:szCs w:val="36"/>
          <w:lang w:val="hu-HU"/>
        </w:rPr>
        <w:lastRenderedPageBreak/>
        <w:t>Tervezés:</w:t>
      </w:r>
    </w:p>
    <w:p w14:paraId="7EF07D1C" w14:textId="580B5296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 xml:space="preserve">A FoodHub weboldal tervezése során részletesen kidolgozzuk a felhasználói felületet és a </w:t>
      </w:r>
      <w:r w:rsidR="00F113C7" w:rsidRPr="00F113C7">
        <w:rPr>
          <w:sz w:val="24"/>
          <w:szCs w:val="24"/>
          <w:lang w:val="hu-HU"/>
        </w:rPr>
        <w:t xml:space="preserve">weboldal </w:t>
      </w:r>
      <w:r w:rsidRPr="00F113C7">
        <w:rPr>
          <w:sz w:val="24"/>
          <w:szCs w:val="24"/>
          <w:lang w:val="hu-HU"/>
        </w:rPr>
        <w:t>architektúráját.</w:t>
      </w:r>
      <w:r w:rsidR="00F113C7">
        <w:rPr>
          <w:sz w:val="24"/>
          <w:szCs w:val="24"/>
          <w:lang w:val="hu-HU"/>
        </w:rPr>
        <w:t xml:space="preserve"> </w:t>
      </w:r>
      <w:r w:rsidRPr="00F113C7">
        <w:rPr>
          <w:sz w:val="24"/>
          <w:szCs w:val="24"/>
          <w:lang w:val="hu-HU"/>
        </w:rPr>
        <w:t>Ez magában foglalja az adatbázis-séma tervezését, az adatmodellt és az alkalmazás rétegzettségét.</w:t>
      </w:r>
    </w:p>
    <w:p w14:paraId="6AFC9A8C" w14:textId="64C5A6F9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tervezés során figyelembe ve</w:t>
      </w:r>
      <w:r w:rsidR="00F113C7">
        <w:rPr>
          <w:sz w:val="24"/>
          <w:szCs w:val="24"/>
          <w:lang w:val="hu-HU"/>
        </w:rPr>
        <w:t>ttük</w:t>
      </w:r>
      <w:r w:rsidRPr="00F113C7">
        <w:rPr>
          <w:sz w:val="24"/>
          <w:szCs w:val="24"/>
          <w:lang w:val="hu-HU"/>
        </w:rPr>
        <w:t xml:space="preserve"> a felhasználói élményt és az intuitív navigációt, hogy a weboldal használata könnyű legyen mindenki számára.</w:t>
      </w:r>
    </w:p>
    <w:p w14:paraId="77C1E4F7" w14:textId="77777777" w:rsidR="00C435A3" w:rsidRP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Emellett gondoskodunk a weboldal megjelenéséről és általános esztétikájáról, hogy vonzó és felhasználóbarát legyen.</w:t>
      </w:r>
    </w:p>
    <w:p w14:paraId="686FFFBC" w14:textId="27055A6C" w:rsidR="00F113C7" w:rsidRDefault="00C435A3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tervezési folyamat fontos része</w:t>
      </w:r>
      <w:r w:rsidR="00F113C7">
        <w:rPr>
          <w:sz w:val="24"/>
          <w:szCs w:val="24"/>
          <w:lang w:val="hu-HU"/>
        </w:rPr>
        <w:t xml:space="preserve"> volt</w:t>
      </w:r>
      <w:r w:rsidRPr="00F113C7">
        <w:rPr>
          <w:sz w:val="24"/>
          <w:szCs w:val="24"/>
          <w:lang w:val="hu-HU"/>
        </w:rPr>
        <w:t xml:space="preserve"> a felhasználói visszajelzések és tesztek integrálása annak érdekében, hogy a végeredmény minőségi és hatékony legyen.</w:t>
      </w:r>
    </w:p>
    <w:p w14:paraId="6B1E462A" w14:textId="44B73D23" w:rsidR="00F113C7" w:rsidRPr="00F113C7" w:rsidRDefault="00F113C7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 projekt megfelelő architektúrájának kiválasztása az egyik legfontosabb lépés a tervezés során. Az architektúra olyan alapvető keretet biztosít, amelyben a kód strukturált és könnyen karbantartható lesz</w:t>
      </w:r>
      <w:r>
        <w:rPr>
          <w:sz w:val="24"/>
          <w:szCs w:val="24"/>
          <w:lang w:val="hu-HU"/>
        </w:rPr>
        <w:t>.</w:t>
      </w:r>
    </w:p>
    <w:p w14:paraId="005B3C4B" w14:textId="6D53801F" w:rsidR="00F113C7" w:rsidRDefault="00F113C7" w:rsidP="00B50E28">
      <w:pPr>
        <w:pStyle w:val="Listaszerbekezds"/>
        <w:numPr>
          <w:ilvl w:val="0"/>
          <w:numId w:val="27"/>
        </w:numPr>
        <w:spacing w:line="276" w:lineRule="auto"/>
        <w:ind w:left="709"/>
        <w:rPr>
          <w:sz w:val="24"/>
          <w:szCs w:val="24"/>
          <w:lang w:val="hu-HU"/>
        </w:rPr>
      </w:pPr>
      <w:r w:rsidRPr="00F113C7">
        <w:rPr>
          <w:sz w:val="24"/>
          <w:szCs w:val="24"/>
          <w:lang w:val="hu-HU"/>
        </w:rPr>
        <w:t>Az általános kódolási stílus és konvenciók betartása segít</w:t>
      </w:r>
      <w:r>
        <w:rPr>
          <w:sz w:val="24"/>
          <w:szCs w:val="24"/>
          <w:lang w:val="hu-HU"/>
        </w:rPr>
        <w:t>ett</w:t>
      </w:r>
      <w:r w:rsidRPr="00F113C7">
        <w:rPr>
          <w:sz w:val="24"/>
          <w:szCs w:val="24"/>
          <w:lang w:val="hu-HU"/>
        </w:rPr>
        <w:t xml:space="preserve"> abban, hogy a kód egységes legyen és könnyen olvasható más fejlesztők számára is. Ez magában foglalhatja az elnevezési konvenciókat, az elrendezési szabályokat és más formai irányelveket,</w:t>
      </w:r>
      <w:r>
        <w:rPr>
          <w:sz w:val="24"/>
          <w:szCs w:val="24"/>
          <w:lang w:val="hu-HU"/>
        </w:rPr>
        <w:t xml:space="preserve"> mint például a folyamatos kommentelést</w:t>
      </w:r>
      <w:r w:rsidR="00B50E28">
        <w:rPr>
          <w:sz w:val="24"/>
          <w:szCs w:val="24"/>
          <w:lang w:val="hu-HU"/>
        </w:rPr>
        <w:t>, jegyzetelést</w:t>
      </w:r>
      <w:r>
        <w:rPr>
          <w:sz w:val="24"/>
          <w:szCs w:val="24"/>
          <w:lang w:val="hu-HU"/>
        </w:rPr>
        <w:t>.</w:t>
      </w:r>
    </w:p>
    <w:p w14:paraId="5AB6FE87" w14:textId="77777777" w:rsidR="005E338C" w:rsidRDefault="005E338C" w:rsidP="00B50E28">
      <w:pPr>
        <w:spacing w:line="276" w:lineRule="auto"/>
        <w:rPr>
          <w:sz w:val="24"/>
          <w:szCs w:val="24"/>
          <w:lang w:val="hu-HU"/>
        </w:rPr>
      </w:pPr>
    </w:p>
    <w:p w14:paraId="593A7537" w14:textId="127CE64A" w:rsidR="005E338C" w:rsidRDefault="002C525C" w:rsidP="00B50E28">
      <w:pPr>
        <w:pStyle w:val="Cmsor2"/>
        <w:spacing w:line="276" w:lineRule="auto"/>
        <w:rPr>
          <w:sz w:val="36"/>
          <w:szCs w:val="36"/>
          <w:lang w:val="hu-HU"/>
        </w:rPr>
      </w:pPr>
      <w:r w:rsidRPr="002C525C">
        <w:rPr>
          <w:sz w:val="36"/>
          <w:szCs w:val="36"/>
          <w:lang w:val="hu-HU"/>
        </w:rPr>
        <w:t>Fejlesztés és implementáció:</w:t>
      </w:r>
    </w:p>
    <w:p w14:paraId="70B976C1" w14:textId="77777777" w:rsidR="002C525C" w:rsidRDefault="002C525C" w:rsidP="00B50E28">
      <w:pPr>
        <w:spacing w:line="276" w:lineRule="auto"/>
        <w:rPr>
          <w:lang w:val="hu-HU"/>
        </w:rPr>
      </w:pPr>
    </w:p>
    <w:p w14:paraId="180A4571" w14:textId="77777777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A FoodHub weboldal fejlesztése és implementációja során különböző technológiai eszközöket és platformokat használunk fel.</w:t>
      </w:r>
    </w:p>
    <w:p w14:paraId="738A17DA" w14:textId="77777777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Használt alkalmazásaink:</w:t>
      </w:r>
    </w:p>
    <w:p w14:paraId="5E4C6790" w14:textId="3788FDEE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Visual Studio Code (VS Code):</w:t>
      </w:r>
      <w:r w:rsidRPr="002C525C">
        <w:rPr>
          <w:sz w:val="24"/>
          <w:szCs w:val="24"/>
          <w:lang w:val="hu-HU"/>
        </w:rPr>
        <w:t xml:space="preserve"> Ez egy nagyon népszerű</w:t>
      </w:r>
      <w:r>
        <w:rPr>
          <w:sz w:val="24"/>
          <w:szCs w:val="24"/>
          <w:lang w:val="hu-HU"/>
        </w:rPr>
        <w:t xml:space="preserve"> </w:t>
      </w:r>
      <w:r w:rsidRPr="002C525C">
        <w:rPr>
          <w:sz w:val="24"/>
          <w:szCs w:val="24"/>
          <w:lang w:val="hu-HU"/>
        </w:rPr>
        <w:t>és kiterjeszthető kódszerkesztő, amely támogatja a különböző programozási nyelveket és integrációkat, mint például a JavaScript, HTML, CSS, valamint különféle kiegészítőket és fejlesztői eszközöket kínál.</w:t>
      </w:r>
    </w:p>
    <w:p w14:paraId="342DD867" w14:textId="3AFD2691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XAMPP:</w:t>
      </w:r>
      <w:r w:rsidRPr="002C525C">
        <w:rPr>
          <w:sz w:val="24"/>
          <w:szCs w:val="24"/>
          <w:lang w:val="hu-HU"/>
        </w:rPr>
        <w:t xml:space="preserve"> Ez </w:t>
      </w:r>
      <w:r>
        <w:rPr>
          <w:sz w:val="24"/>
          <w:szCs w:val="24"/>
          <w:lang w:val="hu-HU"/>
        </w:rPr>
        <w:t xml:space="preserve">egy </w:t>
      </w:r>
      <w:r w:rsidRPr="002C525C">
        <w:rPr>
          <w:sz w:val="24"/>
          <w:szCs w:val="24"/>
          <w:lang w:val="hu-HU"/>
        </w:rPr>
        <w:t xml:space="preserve">nyílt forráskódú szerver alkalmazás, amely lehetővé teszi a PHP, MySQL, Apache és más szoftverek telepítését és futtatását. Különösen hasznos </w:t>
      </w:r>
      <w:r>
        <w:rPr>
          <w:sz w:val="24"/>
          <w:szCs w:val="24"/>
          <w:lang w:val="hu-HU"/>
        </w:rPr>
        <w:t xml:space="preserve">volt </w:t>
      </w:r>
      <w:r w:rsidRPr="002C525C">
        <w:rPr>
          <w:sz w:val="24"/>
          <w:szCs w:val="24"/>
          <w:lang w:val="hu-HU"/>
        </w:rPr>
        <w:t>a web</w:t>
      </w:r>
      <w:r>
        <w:rPr>
          <w:sz w:val="24"/>
          <w:szCs w:val="24"/>
          <w:lang w:val="hu-HU"/>
        </w:rPr>
        <w:t>oldal</w:t>
      </w:r>
      <w:r w:rsidRPr="002C525C">
        <w:rPr>
          <w:sz w:val="24"/>
          <w:szCs w:val="24"/>
          <w:lang w:val="hu-HU"/>
        </w:rPr>
        <w:t xml:space="preserve"> fejlesztés</w:t>
      </w:r>
      <w:r>
        <w:rPr>
          <w:sz w:val="24"/>
          <w:szCs w:val="24"/>
          <w:lang w:val="hu-HU"/>
        </w:rPr>
        <w:t>ében</w:t>
      </w:r>
      <w:r w:rsidRPr="002C525C">
        <w:rPr>
          <w:sz w:val="24"/>
          <w:szCs w:val="24"/>
          <w:lang w:val="hu-HU"/>
        </w:rPr>
        <w:t xml:space="preserve"> és </w:t>
      </w:r>
      <w:r w:rsidR="00B50E28" w:rsidRPr="002C525C">
        <w:rPr>
          <w:sz w:val="24"/>
          <w:szCs w:val="24"/>
          <w:lang w:val="hu-HU"/>
        </w:rPr>
        <w:t>tesztelés</w:t>
      </w:r>
      <w:r w:rsidR="00B50E28">
        <w:rPr>
          <w:sz w:val="24"/>
          <w:szCs w:val="24"/>
          <w:lang w:val="hu-HU"/>
        </w:rPr>
        <w:t>ében</w:t>
      </w:r>
      <w:r w:rsidRPr="002C525C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a </w:t>
      </w:r>
      <w:r w:rsidRPr="002C525C">
        <w:rPr>
          <w:sz w:val="24"/>
          <w:szCs w:val="24"/>
          <w:lang w:val="hu-HU"/>
        </w:rPr>
        <w:t>lokális környezetben.</w:t>
      </w:r>
    </w:p>
    <w:p w14:paraId="5DD3C022" w14:textId="28EE2DA3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Node.js:</w:t>
      </w:r>
      <w:r w:rsidRPr="002C525C">
        <w:rPr>
          <w:sz w:val="24"/>
          <w:szCs w:val="24"/>
          <w:lang w:val="hu-HU"/>
        </w:rPr>
        <w:t xml:space="preserve"> Ez egy JavaScript futtatókörnyezet, amely lehetővé teszi a JavaScript kód futtatását a szerveroldalon. Node.js segítségével lehetőség van aszinkron programozásra, moduláris fejlesztésre és a különféle csomagok (package) használatára, amelyek széleskörű funkcionalitást biztosít</w:t>
      </w:r>
      <w:r>
        <w:rPr>
          <w:sz w:val="24"/>
          <w:szCs w:val="24"/>
          <w:lang w:val="hu-HU"/>
        </w:rPr>
        <w:t>ottak</w:t>
      </w:r>
      <w:r w:rsidRPr="002C525C">
        <w:rPr>
          <w:sz w:val="24"/>
          <w:szCs w:val="24"/>
          <w:lang w:val="hu-HU"/>
        </w:rPr>
        <w:t>.</w:t>
      </w:r>
    </w:p>
    <w:p w14:paraId="1F7EB497" w14:textId="77777777" w:rsidR="002C525C" w:rsidRPr="002C525C" w:rsidRDefault="002C525C" w:rsidP="00B50E28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2C525C">
        <w:rPr>
          <w:b/>
          <w:bCs/>
          <w:sz w:val="24"/>
          <w:szCs w:val="24"/>
          <w:lang w:val="hu-HU"/>
        </w:rPr>
        <w:t>HTML, CSS:</w:t>
      </w:r>
      <w:r w:rsidRPr="002C525C">
        <w:rPr>
          <w:sz w:val="24"/>
          <w:szCs w:val="24"/>
          <w:lang w:val="hu-HU"/>
        </w:rPr>
        <w:t xml:space="preserve"> Az HTML (Hypertext Markup Language) és a CSS (Cascading Style Sheets) az alapvető nyelvek a weboldalak szerkezetének és megjelenésének megtervezéséhez és implementálásához.</w:t>
      </w:r>
    </w:p>
    <w:p w14:paraId="767E480C" w14:textId="5F65DEFE" w:rsidR="002C525C" w:rsidRPr="00B50E28" w:rsidRDefault="002C525C" w:rsidP="000D2FAD">
      <w:pPr>
        <w:pStyle w:val="Listaszerbekezds"/>
        <w:numPr>
          <w:ilvl w:val="0"/>
          <w:numId w:val="30"/>
        </w:numPr>
        <w:spacing w:line="276" w:lineRule="auto"/>
        <w:rPr>
          <w:sz w:val="24"/>
          <w:szCs w:val="24"/>
          <w:lang w:val="hu-HU"/>
        </w:rPr>
      </w:pPr>
      <w:r w:rsidRPr="00B50E28">
        <w:rPr>
          <w:b/>
          <w:bCs/>
          <w:sz w:val="24"/>
          <w:szCs w:val="24"/>
          <w:lang w:val="hu-HU"/>
        </w:rPr>
        <w:t>Figma:</w:t>
      </w:r>
      <w:r w:rsidRPr="00B50E28">
        <w:rPr>
          <w:sz w:val="24"/>
          <w:szCs w:val="24"/>
          <w:lang w:val="hu-HU"/>
        </w:rPr>
        <w:t xml:space="preserve"> Ez egy online tervezőeszköz, amely lehetővé teszi webes és mobilalkalmazások tervezését, prototípusok készítését, valamint a tervezési folyamatok megosztását és együttműködését. </w:t>
      </w:r>
    </w:p>
    <w:p w14:paraId="5D16C9B4" w14:textId="11DA8C2C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lastRenderedPageBreak/>
        <w:t xml:space="preserve">A fejlesztési folyamat során a </w:t>
      </w:r>
      <w:r>
        <w:rPr>
          <w:sz w:val="24"/>
          <w:szCs w:val="24"/>
          <w:lang w:val="hu-HU"/>
        </w:rPr>
        <w:t>mindketten folyamatos</w:t>
      </w:r>
      <w:r w:rsidRPr="002C525C">
        <w:rPr>
          <w:sz w:val="24"/>
          <w:szCs w:val="24"/>
          <w:lang w:val="hu-HU"/>
        </w:rPr>
        <w:t xml:space="preserve"> hatékony kommunikáció</w:t>
      </w:r>
      <w:r>
        <w:rPr>
          <w:sz w:val="24"/>
          <w:szCs w:val="24"/>
          <w:lang w:val="hu-HU"/>
        </w:rPr>
        <w:t xml:space="preserve"> folyt</w:t>
      </w:r>
      <w:r w:rsidRPr="002C525C">
        <w:rPr>
          <w:sz w:val="24"/>
          <w:szCs w:val="24"/>
          <w:lang w:val="hu-HU"/>
        </w:rPr>
        <w:t xml:space="preserve"> és együttműködés</w:t>
      </w:r>
      <w:r>
        <w:rPr>
          <w:sz w:val="24"/>
          <w:szCs w:val="24"/>
          <w:lang w:val="hu-HU"/>
        </w:rPr>
        <w:t>ünk</w:t>
      </w:r>
      <w:r w:rsidRPr="002C525C">
        <w:rPr>
          <w:sz w:val="24"/>
          <w:szCs w:val="24"/>
          <w:lang w:val="hu-HU"/>
        </w:rPr>
        <w:t xml:space="preserve"> kiemelt jelentőséggel bír</w:t>
      </w:r>
      <w:r>
        <w:rPr>
          <w:sz w:val="24"/>
          <w:szCs w:val="24"/>
          <w:lang w:val="hu-HU"/>
        </w:rPr>
        <w:t>t</w:t>
      </w:r>
      <w:r w:rsidRPr="002C525C">
        <w:rPr>
          <w:sz w:val="24"/>
          <w:szCs w:val="24"/>
          <w:lang w:val="hu-HU"/>
        </w:rPr>
        <w:t>.</w:t>
      </w:r>
    </w:p>
    <w:p w14:paraId="4E44ED6F" w14:textId="55DD3C8B" w:rsidR="002C525C" w:rsidRP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Fontos lépés</w:t>
      </w:r>
      <w:r>
        <w:rPr>
          <w:sz w:val="24"/>
          <w:szCs w:val="24"/>
          <w:lang w:val="hu-HU"/>
        </w:rPr>
        <w:t xml:space="preserve">nek találtuk </w:t>
      </w:r>
      <w:r w:rsidRPr="002C525C">
        <w:rPr>
          <w:sz w:val="24"/>
          <w:szCs w:val="24"/>
          <w:lang w:val="hu-HU"/>
        </w:rPr>
        <w:t>az elkészült kód</w:t>
      </w:r>
      <w:r>
        <w:rPr>
          <w:sz w:val="24"/>
          <w:szCs w:val="24"/>
          <w:lang w:val="hu-HU"/>
        </w:rPr>
        <w:t>ok</w:t>
      </w:r>
      <w:r w:rsidRPr="002C525C">
        <w:rPr>
          <w:sz w:val="24"/>
          <w:szCs w:val="24"/>
          <w:lang w:val="hu-HU"/>
        </w:rPr>
        <w:t xml:space="preserve"> rendszeres tesztelése és validálás</w:t>
      </w:r>
      <w:r>
        <w:rPr>
          <w:sz w:val="24"/>
          <w:szCs w:val="24"/>
          <w:lang w:val="hu-HU"/>
        </w:rPr>
        <w:t>át</w:t>
      </w:r>
      <w:r w:rsidRPr="002C525C">
        <w:rPr>
          <w:sz w:val="24"/>
          <w:szCs w:val="24"/>
          <w:lang w:val="hu-HU"/>
        </w:rPr>
        <w:t xml:space="preserve"> annak érdekében, hogy biztosítsuk a weboldal megfelelő működését és stabilitását.</w:t>
      </w:r>
    </w:p>
    <w:p w14:paraId="2700DAAA" w14:textId="0626DC69" w:rsid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 w:rsidRPr="002C525C">
        <w:rPr>
          <w:sz w:val="24"/>
          <w:szCs w:val="24"/>
          <w:lang w:val="hu-HU"/>
        </w:rPr>
        <w:t>A fejlesztés és implementáció során alkalmazott legújabb technológiai megoldások és fejlesztési módszertanok hozzájárul</w:t>
      </w:r>
      <w:r>
        <w:rPr>
          <w:sz w:val="24"/>
          <w:szCs w:val="24"/>
          <w:lang w:val="hu-HU"/>
        </w:rPr>
        <w:t>tak</w:t>
      </w:r>
      <w:r w:rsidRPr="002C525C">
        <w:rPr>
          <w:sz w:val="24"/>
          <w:szCs w:val="24"/>
          <w:lang w:val="hu-HU"/>
        </w:rPr>
        <w:t xml:space="preserve"> a projekt hatékonyságához és minőségéhez.</w:t>
      </w:r>
    </w:p>
    <w:p w14:paraId="55A83705" w14:textId="7C270D5C" w:rsidR="002C525C" w:rsidRDefault="002C525C" w:rsidP="00B50E28">
      <w:pPr>
        <w:pStyle w:val="Listaszerbekezds"/>
        <w:numPr>
          <w:ilvl w:val="0"/>
          <w:numId w:val="31"/>
        </w:numPr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fejlesztés során a GitHub-ot vettük </w:t>
      </w:r>
      <w:r w:rsidR="00B50E28">
        <w:rPr>
          <w:sz w:val="24"/>
          <w:szCs w:val="24"/>
          <w:lang w:val="hu-HU"/>
        </w:rPr>
        <w:t>igénybe,</w:t>
      </w:r>
      <w:r>
        <w:rPr>
          <w:sz w:val="24"/>
          <w:szCs w:val="24"/>
          <w:lang w:val="hu-HU"/>
        </w:rPr>
        <w:t xml:space="preserve"> hogy minden fájl, kód mind </w:t>
      </w:r>
      <w:r w:rsidR="00B50E28">
        <w:rPr>
          <w:sz w:val="24"/>
          <w:szCs w:val="24"/>
          <w:lang w:val="hu-HU"/>
        </w:rPr>
        <w:t>a kettőnk</w:t>
      </w:r>
      <w:r>
        <w:rPr>
          <w:sz w:val="24"/>
          <w:szCs w:val="24"/>
          <w:lang w:val="hu-HU"/>
        </w:rPr>
        <w:t xml:space="preserve"> számára elérhető legyen hiszen ez</w:t>
      </w:r>
      <w:r w:rsidR="00483400">
        <w:rPr>
          <w:sz w:val="24"/>
          <w:szCs w:val="24"/>
          <w:lang w:val="hu-HU"/>
        </w:rPr>
        <w:t xml:space="preserve">zel tudtuk </w:t>
      </w:r>
      <w:r w:rsidR="00B50E28">
        <w:rPr>
          <w:sz w:val="24"/>
          <w:szCs w:val="24"/>
          <w:lang w:val="hu-HU"/>
        </w:rPr>
        <w:t>garantálni,</w:t>
      </w:r>
      <w:r w:rsidR="00483400">
        <w:rPr>
          <w:sz w:val="24"/>
          <w:szCs w:val="24"/>
          <w:lang w:val="hu-HU"/>
        </w:rPr>
        <w:t xml:space="preserve"> hogy a fejlesztés hatékony és zökkenőmentes legyen.</w:t>
      </w:r>
    </w:p>
    <w:p w14:paraId="1D8EBF2B" w14:textId="58F8C5BC" w:rsidR="00483400" w:rsidRDefault="00483400" w:rsidP="00B50E28">
      <w:pPr>
        <w:pStyle w:val="Listaszerbekezds"/>
        <w:spacing w:line="276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(</w:t>
      </w:r>
      <w:hyperlink r:id="rId10" w:history="1">
        <w:r w:rsidR="00C81771" w:rsidRPr="0043159F">
          <w:rPr>
            <w:rStyle w:val="Hiperhivatkozs"/>
            <w:sz w:val="24"/>
            <w:szCs w:val="24"/>
            <w:lang w:val="hu-HU"/>
          </w:rPr>
          <w:t>https://github.com/TudosLevente/ProjectWork</w:t>
        </w:r>
      </w:hyperlink>
      <w:r>
        <w:rPr>
          <w:sz w:val="24"/>
          <w:szCs w:val="24"/>
          <w:lang w:val="hu-HU"/>
        </w:rPr>
        <w:t>)</w:t>
      </w:r>
    </w:p>
    <w:p w14:paraId="0866C6AD" w14:textId="77777777" w:rsidR="00C81771" w:rsidRDefault="00C81771" w:rsidP="00B50E28">
      <w:pPr>
        <w:spacing w:line="276" w:lineRule="auto"/>
        <w:rPr>
          <w:sz w:val="24"/>
          <w:szCs w:val="24"/>
          <w:lang w:val="hu-HU"/>
        </w:rPr>
      </w:pPr>
    </w:p>
    <w:p w14:paraId="4A5FCAED" w14:textId="179F3758" w:rsidR="00C81771" w:rsidRDefault="00C81771" w:rsidP="00B50E28">
      <w:pPr>
        <w:pStyle w:val="Cmsor2"/>
        <w:spacing w:line="276" w:lineRule="auto"/>
        <w:rPr>
          <w:sz w:val="32"/>
          <w:szCs w:val="32"/>
          <w:lang w:val="hu-HU"/>
        </w:rPr>
      </w:pPr>
      <w:r w:rsidRPr="00C81771">
        <w:rPr>
          <w:sz w:val="32"/>
          <w:szCs w:val="32"/>
          <w:lang w:val="hu-HU"/>
        </w:rPr>
        <w:t>Projektmenedzsment:</w:t>
      </w:r>
    </w:p>
    <w:p w14:paraId="6CF6E006" w14:textId="479B2955" w:rsidR="00C81771" w:rsidRPr="00B50E28" w:rsidRDefault="00C81771" w:rsidP="00B50E28">
      <w:pPr>
        <w:pStyle w:val="Listaszerbekezds"/>
        <w:numPr>
          <w:ilvl w:val="0"/>
          <w:numId w:val="34"/>
        </w:numPr>
        <w:spacing w:line="276" w:lineRule="auto"/>
        <w:rPr>
          <w:sz w:val="24"/>
          <w:szCs w:val="24"/>
          <w:lang w:val="hu-HU"/>
        </w:rPr>
      </w:pPr>
      <w:r w:rsidRPr="00C43C21">
        <w:rPr>
          <w:rStyle w:val="Kiemels"/>
          <w:lang w:val="hu-HU"/>
        </w:rPr>
        <w:t>Budai Bence</w:t>
      </w:r>
      <w:r w:rsidRPr="00B50E28">
        <w:rPr>
          <w:sz w:val="24"/>
          <w:szCs w:val="24"/>
          <w:lang w:val="hu-HU"/>
        </w:rPr>
        <w:t xml:space="preserve"> – Front end felelős</w:t>
      </w:r>
    </w:p>
    <w:p w14:paraId="1D06B110" w14:textId="637C8298" w:rsidR="00C81771" w:rsidRDefault="00C81771" w:rsidP="00B50E28">
      <w:pPr>
        <w:pStyle w:val="Listaszerbekezds"/>
        <w:numPr>
          <w:ilvl w:val="0"/>
          <w:numId w:val="34"/>
        </w:numPr>
        <w:spacing w:line="276" w:lineRule="auto"/>
        <w:rPr>
          <w:sz w:val="24"/>
          <w:szCs w:val="24"/>
          <w:lang w:val="hu-HU"/>
        </w:rPr>
      </w:pPr>
      <w:r w:rsidRPr="00C43C21">
        <w:rPr>
          <w:rStyle w:val="Kiemels"/>
          <w:lang w:val="hu-HU"/>
        </w:rPr>
        <w:t>Tüdős Levente</w:t>
      </w:r>
      <w:r w:rsidRPr="00B50E28">
        <w:rPr>
          <w:sz w:val="24"/>
          <w:szCs w:val="24"/>
          <w:lang w:val="hu-HU"/>
        </w:rPr>
        <w:t xml:space="preserve"> – Projektmenedzser, Back end felelős</w:t>
      </w:r>
    </w:p>
    <w:p w14:paraId="05D41490" w14:textId="77777777" w:rsidR="00B50E28" w:rsidRPr="00B50E28" w:rsidRDefault="00B50E28" w:rsidP="00B50E28">
      <w:pPr>
        <w:spacing w:line="276" w:lineRule="auto"/>
        <w:rPr>
          <w:sz w:val="24"/>
          <w:szCs w:val="24"/>
          <w:lang w:val="hu-HU"/>
        </w:rPr>
      </w:pPr>
    </w:p>
    <w:p w14:paraId="0C451DB4" w14:textId="77777777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projekt megosztása elég egyértelmű volt mivel mindketten tudtuk, hogy ki miben az erősebb. </w:t>
      </w:r>
    </w:p>
    <w:p w14:paraId="28BAEC97" w14:textId="44831715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recept weboldal projektjének sikeres menedzselése </w:t>
      </w:r>
      <w:r w:rsidR="00B50E28">
        <w:rPr>
          <w:sz w:val="24"/>
          <w:szCs w:val="24"/>
          <w:lang w:val="hu-HU"/>
        </w:rPr>
        <w:t>és a határidő betartása</w:t>
      </w:r>
      <w:r w:rsidR="00B50E28" w:rsidRPr="00B50E28">
        <w:rPr>
          <w:sz w:val="24"/>
          <w:szCs w:val="24"/>
          <w:lang w:val="hu-HU"/>
        </w:rPr>
        <w:t xml:space="preserve"> </w:t>
      </w:r>
      <w:r w:rsidRPr="00B50E28">
        <w:rPr>
          <w:sz w:val="24"/>
          <w:szCs w:val="24"/>
          <w:lang w:val="hu-HU"/>
        </w:rPr>
        <w:t>érdekében</w:t>
      </w:r>
      <w:r w:rsidR="00B50E28">
        <w:rPr>
          <w:sz w:val="24"/>
          <w:szCs w:val="24"/>
          <w:lang w:val="hu-HU"/>
        </w:rPr>
        <w:t xml:space="preserve"> </w:t>
      </w:r>
      <w:r w:rsidRPr="00B50E28">
        <w:rPr>
          <w:sz w:val="24"/>
          <w:szCs w:val="24"/>
          <w:lang w:val="hu-HU"/>
        </w:rPr>
        <w:t xml:space="preserve">kijelöltük a </w:t>
      </w:r>
      <w:r w:rsidR="00366766" w:rsidRPr="00B50E28">
        <w:rPr>
          <w:sz w:val="24"/>
          <w:szCs w:val="24"/>
          <w:lang w:val="hu-HU"/>
        </w:rPr>
        <w:t>célokat</w:t>
      </w:r>
      <w:r w:rsidRPr="00B50E28">
        <w:rPr>
          <w:sz w:val="24"/>
          <w:szCs w:val="24"/>
          <w:lang w:val="hu-HU"/>
        </w:rPr>
        <w:t xml:space="preserve"> és meghatároztuk a felelősségi területeket. </w:t>
      </w:r>
    </w:p>
    <w:p w14:paraId="44D0B9C4" w14:textId="6502F5A0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A </w:t>
      </w:r>
      <w:r w:rsidR="00366766" w:rsidRPr="00B50E28">
        <w:rPr>
          <w:sz w:val="24"/>
          <w:szCs w:val="24"/>
          <w:lang w:val="hu-HU"/>
        </w:rPr>
        <w:t xml:space="preserve">projekt elkészítése </w:t>
      </w:r>
      <w:r w:rsidRPr="00B50E28">
        <w:rPr>
          <w:sz w:val="24"/>
          <w:szCs w:val="24"/>
          <w:lang w:val="hu-HU"/>
        </w:rPr>
        <w:t>folyamatos felügyelet alatt áll</w:t>
      </w:r>
      <w:r w:rsidR="00366766" w:rsidRPr="00B50E28">
        <w:rPr>
          <w:sz w:val="24"/>
          <w:szCs w:val="24"/>
          <w:lang w:val="hu-HU"/>
        </w:rPr>
        <w:t>t</w:t>
      </w:r>
      <w:r w:rsidRPr="00B50E28">
        <w:rPr>
          <w:sz w:val="24"/>
          <w:szCs w:val="24"/>
          <w:lang w:val="hu-HU"/>
        </w:rPr>
        <w:t>,</w:t>
      </w:r>
      <w:r w:rsidR="00B50E28">
        <w:rPr>
          <w:sz w:val="24"/>
          <w:szCs w:val="24"/>
          <w:lang w:val="hu-HU"/>
        </w:rPr>
        <w:t xml:space="preserve"> hiszen</w:t>
      </w:r>
      <w:r w:rsidRPr="00B50E28">
        <w:rPr>
          <w:sz w:val="24"/>
          <w:szCs w:val="24"/>
          <w:lang w:val="hu-HU"/>
        </w:rPr>
        <w:t xml:space="preserve"> </w:t>
      </w:r>
      <w:r w:rsidR="00366766" w:rsidRPr="00B50E28">
        <w:rPr>
          <w:sz w:val="24"/>
          <w:szCs w:val="24"/>
          <w:lang w:val="hu-HU"/>
        </w:rPr>
        <w:t>egymást felügyeltük</w:t>
      </w:r>
      <w:r w:rsidRPr="00B50E28">
        <w:rPr>
          <w:sz w:val="24"/>
          <w:szCs w:val="24"/>
          <w:lang w:val="hu-HU"/>
        </w:rPr>
        <w:t xml:space="preserve"> a projekt céljainak </w:t>
      </w:r>
      <w:r w:rsidR="00366766" w:rsidRPr="00B50E28">
        <w:rPr>
          <w:sz w:val="24"/>
          <w:szCs w:val="24"/>
          <w:lang w:val="hu-HU"/>
        </w:rPr>
        <w:t xml:space="preserve">elérése </w:t>
      </w:r>
      <w:r w:rsidR="00B50E28" w:rsidRPr="00B50E28">
        <w:rPr>
          <w:sz w:val="24"/>
          <w:szCs w:val="24"/>
          <w:lang w:val="hu-HU"/>
        </w:rPr>
        <w:t>és ütemezettség betartása</w:t>
      </w:r>
      <w:r w:rsidR="00B50E28">
        <w:rPr>
          <w:sz w:val="24"/>
          <w:szCs w:val="24"/>
          <w:lang w:val="hu-HU"/>
        </w:rPr>
        <w:t xml:space="preserve"> </w:t>
      </w:r>
      <w:r w:rsidR="00366766" w:rsidRPr="00B50E28">
        <w:rPr>
          <w:sz w:val="24"/>
          <w:szCs w:val="24"/>
          <w:lang w:val="hu-HU"/>
        </w:rPr>
        <w:t>érdekében</w:t>
      </w:r>
      <w:r w:rsidRPr="00B50E28">
        <w:rPr>
          <w:sz w:val="24"/>
          <w:szCs w:val="24"/>
          <w:lang w:val="hu-HU"/>
        </w:rPr>
        <w:t xml:space="preserve">. </w:t>
      </w:r>
    </w:p>
    <w:p w14:paraId="65658CC3" w14:textId="48D34D76" w:rsidR="00B50E28" w:rsidRDefault="00C81771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Kiemelkedő jelentőségű </w:t>
      </w:r>
      <w:r w:rsidR="00366766" w:rsidRPr="00B50E28">
        <w:rPr>
          <w:sz w:val="24"/>
          <w:szCs w:val="24"/>
          <w:lang w:val="hu-HU"/>
        </w:rPr>
        <w:t xml:space="preserve">volt </w:t>
      </w:r>
      <w:r w:rsidRPr="00B50E28">
        <w:rPr>
          <w:sz w:val="24"/>
          <w:szCs w:val="24"/>
          <w:lang w:val="hu-HU"/>
        </w:rPr>
        <w:t>a kommunikációs terv kialakítása és végrehajtása, hogy hatékonyan tudj</w:t>
      </w:r>
      <w:r w:rsidR="00366766" w:rsidRPr="00B50E28">
        <w:rPr>
          <w:sz w:val="24"/>
          <w:szCs w:val="24"/>
          <w:lang w:val="hu-HU"/>
        </w:rPr>
        <w:t>unk</w:t>
      </w:r>
      <w:r w:rsidRPr="00B50E28">
        <w:rPr>
          <w:sz w:val="24"/>
          <w:szCs w:val="24"/>
          <w:lang w:val="hu-HU"/>
        </w:rPr>
        <w:t xml:space="preserve"> együttműködni és információkat cserélni.</w:t>
      </w:r>
      <w:r w:rsidR="00B50E28">
        <w:rPr>
          <w:sz w:val="24"/>
          <w:szCs w:val="24"/>
          <w:lang w:val="hu-HU"/>
        </w:rPr>
        <w:t xml:space="preserve"> Erre szolgált</w:t>
      </w:r>
      <w:r w:rsidRPr="00B50E28">
        <w:rPr>
          <w:sz w:val="24"/>
          <w:szCs w:val="24"/>
          <w:lang w:val="hu-HU"/>
        </w:rPr>
        <w:t xml:space="preserve"> </w:t>
      </w:r>
      <w:r w:rsidR="00B50E28">
        <w:rPr>
          <w:sz w:val="24"/>
          <w:szCs w:val="24"/>
          <w:lang w:val="hu-HU"/>
        </w:rPr>
        <w:t>a Messenger, Discord, Microsoft Teams.</w:t>
      </w:r>
    </w:p>
    <w:p w14:paraId="3FDCE834" w14:textId="16736E92" w:rsidR="00366766" w:rsidRDefault="00366766" w:rsidP="00B50E28">
      <w:pPr>
        <w:pStyle w:val="Listaszerbekezds"/>
        <w:numPr>
          <w:ilvl w:val="0"/>
          <w:numId w:val="33"/>
        </w:numPr>
        <w:spacing w:line="276" w:lineRule="auto"/>
        <w:rPr>
          <w:sz w:val="24"/>
          <w:szCs w:val="24"/>
          <w:lang w:val="hu-HU"/>
        </w:rPr>
      </w:pPr>
      <w:r w:rsidRPr="00B50E28">
        <w:rPr>
          <w:sz w:val="24"/>
          <w:szCs w:val="24"/>
          <w:lang w:val="hu-HU"/>
        </w:rPr>
        <w:t xml:space="preserve">Mind a ketten sok tapasztalatot szereztünk hiszen megtanultunk egy kisebb csapatban fejleszteni és egymásra </w:t>
      </w:r>
      <w:r w:rsidR="00B50E28" w:rsidRPr="00B50E28">
        <w:rPr>
          <w:sz w:val="24"/>
          <w:szCs w:val="24"/>
          <w:lang w:val="hu-HU"/>
        </w:rPr>
        <w:t>támaszkodni</w:t>
      </w:r>
      <w:r w:rsidRPr="00B50E28">
        <w:rPr>
          <w:sz w:val="24"/>
          <w:szCs w:val="24"/>
          <w:lang w:val="hu-HU"/>
        </w:rPr>
        <w:t xml:space="preserve">, felelősséget </w:t>
      </w:r>
      <w:r w:rsidR="00B50E28" w:rsidRPr="00B50E28">
        <w:rPr>
          <w:sz w:val="24"/>
          <w:szCs w:val="24"/>
          <w:lang w:val="hu-HU"/>
        </w:rPr>
        <w:t xml:space="preserve">vállalni. </w:t>
      </w:r>
    </w:p>
    <w:p w14:paraId="1DD9924F" w14:textId="77777777" w:rsidR="00B50E28" w:rsidRDefault="00B50E28" w:rsidP="00B50E28">
      <w:pPr>
        <w:spacing w:line="276" w:lineRule="auto"/>
        <w:rPr>
          <w:sz w:val="24"/>
          <w:szCs w:val="24"/>
          <w:lang w:val="hu-HU"/>
        </w:rPr>
      </w:pPr>
    </w:p>
    <w:p w14:paraId="6566551B" w14:textId="6B6E4C5B" w:rsidR="00B50E28" w:rsidRDefault="00B50E28" w:rsidP="00B50E28">
      <w:pPr>
        <w:pStyle w:val="Cmsor2"/>
        <w:rPr>
          <w:sz w:val="32"/>
          <w:szCs w:val="32"/>
          <w:lang w:val="hu-HU"/>
        </w:rPr>
      </w:pPr>
      <w:r w:rsidRPr="00B50E28">
        <w:rPr>
          <w:sz w:val="32"/>
          <w:szCs w:val="32"/>
          <w:lang w:val="hu-HU"/>
        </w:rPr>
        <w:t>Záró megjegyzések és köszönetnyilvánítás:</w:t>
      </w:r>
    </w:p>
    <w:p w14:paraId="1CCACF0D" w14:textId="4BBD3219" w:rsidR="00B50E28" w:rsidRDefault="00B50E28" w:rsidP="00B50E28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Szeretnénk köszönetet nyilvánítani </w:t>
      </w:r>
      <w:r w:rsidRPr="00C43C21">
        <w:rPr>
          <w:rStyle w:val="Kiemels2"/>
        </w:rPr>
        <w:t>Szilasi István</w:t>
      </w:r>
      <w:r>
        <w:rPr>
          <w:sz w:val="24"/>
          <w:szCs w:val="24"/>
          <w:lang w:val="hu-HU"/>
        </w:rPr>
        <w:t xml:space="preserve"> osztályfőnöknek, aki segített a back end kialakításában és a tesztelések sikeres végrehajtásában, </w:t>
      </w:r>
      <w:r w:rsidRPr="00C43C21">
        <w:rPr>
          <w:rStyle w:val="Kiemels2"/>
        </w:rPr>
        <w:t>Nagy Ferenc</w:t>
      </w:r>
      <w:r>
        <w:rPr>
          <w:sz w:val="24"/>
          <w:szCs w:val="24"/>
          <w:lang w:val="hu-HU"/>
        </w:rPr>
        <w:t xml:space="preserve"> </w:t>
      </w:r>
      <w:r w:rsidR="00C43C21">
        <w:rPr>
          <w:sz w:val="24"/>
          <w:szCs w:val="24"/>
          <w:lang w:val="hu-HU"/>
        </w:rPr>
        <w:t>tanárúrnak,</w:t>
      </w:r>
      <w:r>
        <w:rPr>
          <w:sz w:val="24"/>
          <w:szCs w:val="24"/>
          <w:lang w:val="hu-HU"/>
        </w:rPr>
        <w:t xml:space="preserve"> aki a front end, a dizájn és a tiszta kód elvei alapján való </w:t>
      </w:r>
      <w:r w:rsidR="00C43C21">
        <w:rPr>
          <w:sz w:val="24"/>
          <w:szCs w:val="24"/>
          <w:lang w:val="hu-HU"/>
        </w:rPr>
        <w:t>kódolásban</w:t>
      </w:r>
      <w:r>
        <w:rPr>
          <w:sz w:val="24"/>
          <w:szCs w:val="24"/>
          <w:lang w:val="hu-HU"/>
        </w:rPr>
        <w:t xml:space="preserve"> </w:t>
      </w:r>
      <w:r w:rsidR="00C43C21">
        <w:rPr>
          <w:sz w:val="24"/>
          <w:szCs w:val="24"/>
          <w:lang w:val="hu-HU"/>
        </w:rPr>
        <w:t>volt nagy segítségünkre</w:t>
      </w:r>
      <w:r>
        <w:rPr>
          <w:sz w:val="24"/>
          <w:szCs w:val="24"/>
          <w:lang w:val="hu-HU"/>
        </w:rPr>
        <w:t>.</w:t>
      </w:r>
    </w:p>
    <w:p w14:paraId="4A35FBBA" w14:textId="1406FBE5" w:rsidR="00C43C21" w:rsidRDefault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14:paraId="4B1C8137" w14:textId="6A06887F" w:rsidR="00C43C21" w:rsidRPr="00E82FB3" w:rsidRDefault="00C43C21" w:rsidP="00E82FB3">
      <w:pPr>
        <w:pStyle w:val="Cmsor2"/>
        <w:rPr>
          <w:sz w:val="40"/>
          <w:szCs w:val="40"/>
          <w:lang w:val="hu-HU"/>
        </w:rPr>
      </w:pPr>
      <w:r w:rsidRPr="00C43C21">
        <w:rPr>
          <w:sz w:val="32"/>
          <w:szCs w:val="32"/>
          <w:lang w:val="hu-HU"/>
        </w:rPr>
        <w:lastRenderedPageBreak/>
        <w:t>A projekt munka telepítése:</w:t>
      </w:r>
    </w:p>
    <w:p w14:paraId="37705BC1" w14:textId="7B3AF32B" w:rsidR="00C43C21" w:rsidRDefault="00C43C21" w:rsidP="00E82FB3">
      <w:pPr>
        <w:pStyle w:val="Cmsor3"/>
        <w:rPr>
          <w:lang w:val="hu-HU"/>
        </w:rPr>
      </w:pPr>
      <w:r>
        <w:rPr>
          <w:lang w:val="hu-HU"/>
        </w:rPr>
        <w:t>Szükséges alkalmazások:</w:t>
      </w:r>
    </w:p>
    <w:p w14:paraId="54D5A55E" w14:textId="0E9BB0D8" w:rsidR="00C43C21" w:rsidRPr="00C43C21" w:rsidRDefault="00C43C21" w:rsidP="00C43C21">
      <w:pPr>
        <w:pStyle w:val="Listaszerbekezds"/>
        <w:numPr>
          <w:ilvl w:val="0"/>
          <w:numId w:val="36"/>
        </w:numPr>
        <w:rPr>
          <w:b/>
          <w:bCs/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Visual Studio Code (VS Code)</w:t>
      </w:r>
    </w:p>
    <w:p w14:paraId="1DD4B282" w14:textId="03D0F242" w:rsidR="00C43C21" w:rsidRPr="00C43C21" w:rsidRDefault="00C43C21" w:rsidP="00C43C21">
      <w:pPr>
        <w:pStyle w:val="Listaszerbekezds"/>
        <w:numPr>
          <w:ilvl w:val="0"/>
          <w:numId w:val="36"/>
        </w:numPr>
        <w:rPr>
          <w:b/>
          <w:bCs/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Node.js</w:t>
      </w:r>
    </w:p>
    <w:p w14:paraId="7A3B34A6" w14:textId="378863ED" w:rsidR="00C43C21" w:rsidRPr="00C73386" w:rsidRDefault="00C43C21" w:rsidP="00C43C21">
      <w:pPr>
        <w:pStyle w:val="Listaszerbekezds"/>
        <w:numPr>
          <w:ilvl w:val="0"/>
          <w:numId w:val="36"/>
        </w:numPr>
        <w:rPr>
          <w:sz w:val="24"/>
          <w:szCs w:val="24"/>
          <w:lang w:val="hu-HU"/>
        </w:rPr>
      </w:pPr>
      <w:r w:rsidRPr="00C43C21">
        <w:rPr>
          <w:b/>
          <w:bCs/>
          <w:sz w:val="24"/>
          <w:szCs w:val="24"/>
          <w:lang w:val="hu-HU"/>
        </w:rPr>
        <w:t>XAMPP</w:t>
      </w:r>
    </w:p>
    <w:p w14:paraId="14F17565" w14:textId="7678492A" w:rsidR="00C73386" w:rsidRPr="00E82FB3" w:rsidRDefault="00E82FB3" w:rsidP="00C43C21">
      <w:pPr>
        <w:pStyle w:val="Listaszerbekezds"/>
        <w:numPr>
          <w:ilvl w:val="0"/>
          <w:numId w:val="36"/>
        </w:numPr>
        <w:rPr>
          <w:sz w:val="24"/>
          <w:szCs w:val="24"/>
          <w:lang w:val="hu-HU"/>
        </w:rPr>
      </w:pPr>
      <w:r>
        <w:rPr>
          <w:b/>
          <w:bCs/>
          <w:sz w:val="24"/>
          <w:szCs w:val="24"/>
          <w:lang w:val="hu-HU"/>
        </w:rPr>
        <w:t>MySQL Workbench (ajánlott)</w:t>
      </w:r>
    </w:p>
    <w:p w14:paraId="76BAA1D8" w14:textId="2D82836C" w:rsidR="00E82FB3" w:rsidRDefault="00E82FB3" w:rsidP="00E82FB3">
      <w:pPr>
        <w:rPr>
          <w:sz w:val="24"/>
          <w:szCs w:val="24"/>
          <w:lang w:val="hu-HU"/>
        </w:rPr>
      </w:pPr>
    </w:p>
    <w:p w14:paraId="15BD5A9D" w14:textId="6A896B81" w:rsidR="00E82FB3" w:rsidRPr="00E82FB3" w:rsidRDefault="00CF2160" w:rsidP="00E82FB3">
      <w:pPr>
        <w:pStyle w:val="Cmsor3"/>
        <w:rPr>
          <w:lang w:val="hu-HU"/>
        </w:rPr>
      </w:pPr>
      <w:r>
        <w:rPr>
          <w:lang w:val="hu-HU"/>
        </w:rPr>
        <w:t>Projektmunka t</w:t>
      </w:r>
      <w:r w:rsidR="00E82FB3">
        <w:rPr>
          <w:lang w:val="hu-HU"/>
        </w:rPr>
        <w:t>elepítés</w:t>
      </w:r>
      <w:r>
        <w:rPr>
          <w:lang w:val="hu-HU"/>
        </w:rPr>
        <w:t>e</w:t>
      </w:r>
      <w:r w:rsidR="00E82FB3">
        <w:rPr>
          <w:lang w:val="hu-HU"/>
        </w:rPr>
        <w:t>:</w:t>
      </w:r>
    </w:p>
    <w:p w14:paraId="3F125CD4" w14:textId="304C1B0D" w:rsidR="00C43C21" w:rsidRDefault="00C43C21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első elindítása során telepítenünk kell a weblapot. A VS Code megnyitása után hozzunk létre egy új terminált ezek után írjuk bele a következő parancsot(kat):</w:t>
      </w:r>
    </w:p>
    <w:p w14:paraId="2CF3664C" w14:textId="4BFED169" w:rsidR="00C43C21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8E7EE4" wp14:editId="717A8010">
                <wp:simplePos x="0" y="0"/>
                <wp:positionH relativeFrom="column">
                  <wp:posOffset>0</wp:posOffset>
                </wp:positionH>
                <wp:positionV relativeFrom="paragraph">
                  <wp:posOffset>1084772</wp:posOffset>
                </wp:positionV>
                <wp:extent cx="5814204" cy="646981"/>
                <wp:effectExtent l="0" t="0" r="15240" b="20320"/>
                <wp:wrapSquare wrapText="bothSides"/>
                <wp:docPr id="2097789151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D6D57C" w14:textId="639C0CF0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>cd ProjectWork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738E7EE4" id="Téglalap 2" o:spid="_x0000_s1026" style="position:absolute;margin-left:0;margin-top:85.4pt;width:457.8pt;height:5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" fillcolor="black [3200]" strokecolor="black [480]" strokeweight="1pt">
                <v:stroke joinstyle="miter"/>
                <v:textbox>
                  <w:txbxContent>
                    <w:p w14:paraId="4DD6D57C" w14:textId="639C0CF0" w:rsidR="00C73386" w:rsidRDefault="00C73386" w:rsidP="00C73386">
                      <w:pPr>
                        <w:jc w:val="center"/>
                      </w:pPr>
                      <w:r w:rsidRPr="00C73386">
                        <w:t>cd ProjectWork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43C21"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9DEE09" wp14:editId="18463D58">
                <wp:simplePos x="0" y="0"/>
                <wp:positionH relativeFrom="column">
                  <wp:posOffset>-17253</wp:posOffset>
                </wp:positionH>
                <wp:positionV relativeFrom="paragraph">
                  <wp:posOffset>29713</wp:posOffset>
                </wp:positionV>
                <wp:extent cx="5814204" cy="646981"/>
                <wp:effectExtent l="0" t="0" r="15240" b="20320"/>
                <wp:wrapSquare wrapText="bothSides"/>
                <wp:docPr id="1867916367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137BEC" w14:textId="3890D2E4" w:rsidR="00C43C21" w:rsidRDefault="00C43C21" w:rsidP="00C43C21">
                            <w:pPr>
                              <w:jc w:val="center"/>
                            </w:pPr>
                            <w:r>
                              <w:t xml:space="preserve">git clone </w:t>
                            </w:r>
                            <w:r w:rsidRPr="00C43C21">
                              <w:t>https://github.com/TudosLevente/ProjectWork.git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4F9DEE09" id="_x0000_s1027" style="position:absolute;margin-left:-1.35pt;margin-top:2.35pt;width:457.8pt;height:50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" fillcolor="black [3200]" strokecolor="black [480]" strokeweight="1pt">
                <v:stroke joinstyle="miter"/>
                <v:textbox>
                  <w:txbxContent>
                    <w:p w14:paraId="7A137BEC" w14:textId="3890D2E4" w:rsidR="00C43C21" w:rsidRDefault="00C43C21" w:rsidP="00C43C21">
                      <w:pPr>
                        <w:jc w:val="center"/>
                      </w:pPr>
                      <w:r>
                        <w:t xml:space="preserve">git clone </w:t>
                      </w:r>
                      <w:r w:rsidRPr="00C43C21">
                        <w:t>https://github.com/TudosLevente/ProjectWork.git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D650A3">
        <w:rPr>
          <w:sz w:val="24"/>
          <w:szCs w:val="24"/>
          <w:lang w:val="hu-HU"/>
        </w:rPr>
        <w:t xml:space="preserve">Ez után várjuk meg míg a klónozás befejeződik ezután </w:t>
      </w:r>
      <w:r>
        <w:rPr>
          <w:sz w:val="24"/>
          <w:szCs w:val="24"/>
          <w:lang w:val="hu-HU"/>
        </w:rPr>
        <w:t>kattintunk jobb egér gombbal a Js mappára:</w:t>
      </w:r>
    </w:p>
    <w:p w14:paraId="2D3AF069" w14:textId="62640C11" w:rsidR="00C73386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42EE31" wp14:editId="62FEB9C6">
                <wp:simplePos x="0" y="0"/>
                <wp:positionH relativeFrom="column">
                  <wp:posOffset>0</wp:posOffset>
                </wp:positionH>
                <wp:positionV relativeFrom="paragraph">
                  <wp:posOffset>1106314</wp:posOffset>
                </wp:positionV>
                <wp:extent cx="5814204" cy="646981"/>
                <wp:effectExtent l="0" t="0" r="15240" b="20320"/>
                <wp:wrapSquare wrapText="bothSides"/>
                <wp:docPr id="1801168206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D1045" w14:textId="4F5FFBD3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 xml:space="preserve">cd </w:t>
                            </w:r>
                            <w:r>
                              <w:t>js</w:t>
                            </w:r>
                          </w:p>
                          <w:p w14:paraId="072165B1" w14:textId="72C1C422" w:rsidR="00C73386" w:rsidRDefault="00C73386" w:rsidP="00C73386">
                            <w:pPr>
                              <w:jc w:val="center"/>
                            </w:pPr>
                            <w:r>
                              <w:t>npm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7442EE31" id="_x0000_s1028" style="position:absolute;margin-left:0;margin-top:87.1pt;width:457.8pt;height:50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" fillcolor="black [3200]" strokecolor="black [480]" strokeweight="1pt">
                <v:stroke joinstyle="miter"/>
                <v:textbox>
                  <w:txbxContent>
                    <w:p w14:paraId="7E0D1045" w14:textId="4F5FFBD3" w:rsidR="00C73386" w:rsidRDefault="00C73386" w:rsidP="00C73386">
                      <w:pPr>
                        <w:jc w:val="center"/>
                      </w:pPr>
                      <w:r w:rsidRPr="00C73386">
                        <w:t xml:space="preserve">cd </w:t>
                      </w:r>
                      <w:r>
                        <w:t>js</w:t>
                      </w:r>
                    </w:p>
                    <w:p w14:paraId="072165B1" w14:textId="72C1C422" w:rsidR="00C73386" w:rsidRDefault="00C73386" w:rsidP="00C73386">
                      <w:pPr>
                        <w:jc w:val="center"/>
                      </w:pPr>
                      <w:r>
                        <w:t>npm start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sz w:val="24"/>
          <w:szCs w:val="24"/>
          <w:lang w:val="hu-HU"/>
        </w:rPr>
        <w:t>Ezzel megnyitjuk a mappát, ahova a le lett klónozva a projektmunka. Innen már csak kettő para</w:t>
      </w:r>
      <w:r w:rsidR="004C7704">
        <w:rPr>
          <w:sz w:val="24"/>
          <w:szCs w:val="24"/>
          <w:lang w:val="hu-HU"/>
        </w:rPr>
        <w:t>n</w:t>
      </w:r>
      <w:r>
        <w:rPr>
          <w:sz w:val="24"/>
          <w:szCs w:val="24"/>
          <w:lang w:val="hu-HU"/>
        </w:rPr>
        <w:t>csot kell beírni:</w:t>
      </w:r>
    </w:p>
    <w:p w14:paraId="60CA24C5" w14:textId="6B882E45" w:rsidR="00C73386" w:rsidRDefault="00C73386" w:rsidP="00C43C21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99F10B" wp14:editId="1BC9B147">
                <wp:simplePos x="0" y="0"/>
                <wp:positionH relativeFrom="column">
                  <wp:posOffset>-587</wp:posOffset>
                </wp:positionH>
                <wp:positionV relativeFrom="paragraph">
                  <wp:posOffset>1132205</wp:posOffset>
                </wp:positionV>
                <wp:extent cx="5814204" cy="646981"/>
                <wp:effectExtent l="0" t="0" r="15240" b="20320"/>
                <wp:wrapSquare wrapText="bothSides"/>
                <wp:docPr id="575874919" name="Téglalap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204" cy="6469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42616" w14:textId="62681C05" w:rsidR="00C73386" w:rsidRDefault="00C73386" w:rsidP="00C73386">
                            <w:pPr>
                              <w:jc w:val="center"/>
                            </w:pPr>
                            <w:r w:rsidRPr="00C73386">
                              <w:t>A szerver fut | http://localhost:8000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oundrect w14:anchorId="0F99F10B" id="_x0000_s1029" style="position:absolute;margin-left:-.05pt;margin-top:89.15pt;width:457.8pt;height:50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" fillcolor="black [3200]" strokecolor="black [480]" strokeweight="1pt">
                <v:stroke joinstyle="miter"/>
                <v:textbox>
                  <w:txbxContent>
                    <w:p w14:paraId="10742616" w14:textId="62681C05" w:rsidR="00C73386" w:rsidRDefault="00C73386" w:rsidP="00C73386">
                      <w:pPr>
                        <w:jc w:val="center"/>
                      </w:pPr>
                      <w:r w:rsidRPr="00C73386">
                        <w:t>A szerver fut | http://localhost:8000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sz w:val="24"/>
          <w:szCs w:val="24"/>
          <w:lang w:val="hu-HU"/>
        </w:rPr>
        <w:t xml:space="preserve">Az első </w:t>
      </w:r>
      <w:r w:rsidR="004C7704">
        <w:rPr>
          <w:sz w:val="24"/>
          <w:szCs w:val="24"/>
          <w:lang w:val="hu-HU"/>
        </w:rPr>
        <w:t>parancs</w:t>
      </w:r>
      <w:r>
        <w:rPr>
          <w:sz w:val="24"/>
          <w:szCs w:val="24"/>
          <w:lang w:val="hu-HU"/>
        </w:rPr>
        <w:t xml:space="preserve"> megnyitja a js mappát, a második pedig elindítja a szervert, amin keresztül el lehet érni a weboldalt lokálisan.</w:t>
      </w:r>
    </w:p>
    <w:p w14:paraId="53624E58" w14:textId="5624E0C2" w:rsidR="00C73386" w:rsidRDefault="00C73386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Ha ezt az üzenetet kaptuk akkor már kész is van a szerver és minden fut, aminek kéne.</w:t>
      </w:r>
    </w:p>
    <w:p w14:paraId="27DF33BE" w14:textId="279C7E68" w:rsidR="00C73386" w:rsidRDefault="00C73386" w:rsidP="00C43C21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Már csak arra kell figyelni, hogy a XAMPP alkalmazásban ellegyen indítva a MySQL szolgáltatás.</w:t>
      </w:r>
    </w:p>
    <w:p w14:paraId="35C06BFC" w14:textId="77777777" w:rsidR="00C73386" w:rsidRDefault="00C73386" w:rsidP="00C43C21">
      <w:pPr>
        <w:rPr>
          <w:sz w:val="24"/>
          <w:szCs w:val="24"/>
          <w:lang w:val="hu-HU"/>
        </w:rPr>
      </w:pPr>
    </w:p>
    <w:p w14:paraId="161D4035" w14:textId="5E14E28B" w:rsidR="00E82FB3" w:rsidRPr="00E82FB3" w:rsidRDefault="00E82FB3" w:rsidP="00E82FB3">
      <w:pPr>
        <w:pStyle w:val="Cmsor3"/>
        <w:rPr>
          <w:lang w:val="hu-HU"/>
        </w:rPr>
      </w:pPr>
      <w:r w:rsidRPr="00E82FB3">
        <w:rPr>
          <w:lang w:val="hu-HU"/>
        </w:rPr>
        <w:t>Az adatbázis felépítése:</w:t>
      </w:r>
    </w:p>
    <w:p w14:paraId="60157E22" w14:textId="3F8F8BC9" w:rsidR="00E82FB3" w:rsidRPr="00F67669" w:rsidRDefault="00E82FB3" w:rsidP="00E82FB3">
      <w:pPr>
        <w:rPr>
          <w:sz w:val="24"/>
          <w:szCs w:val="24"/>
        </w:rPr>
      </w:pPr>
      <w:r w:rsidRPr="00F67669">
        <w:rPr>
          <w:sz w:val="24"/>
          <w:szCs w:val="24"/>
          <w:lang w:val="hu-HU"/>
        </w:rPr>
        <w:t xml:space="preserve">Az adatbázis </w:t>
      </w:r>
      <w:r w:rsidR="00FC05B9" w:rsidRPr="00F67669">
        <w:rPr>
          <w:sz w:val="24"/>
          <w:szCs w:val="24"/>
          <w:lang w:val="hu-HU"/>
        </w:rPr>
        <w:t>.</w:t>
      </w:r>
      <w:r w:rsidRPr="00F67669">
        <w:rPr>
          <w:sz w:val="24"/>
          <w:szCs w:val="24"/>
          <w:lang w:val="hu-HU"/>
        </w:rPr>
        <w:t xml:space="preserve">sql fájlt meglehet találni a </w:t>
      </w:r>
      <w:r w:rsidRPr="00F67669">
        <w:rPr>
          <w:rStyle w:val="AlcmChar"/>
          <w:sz w:val="24"/>
          <w:szCs w:val="24"/>
          <w:lang w:val="hu-HU"/>
        </w:rPr>
        <w:t xml:space="preserve">Database </w:t>
      </w:r>
      <w:r w:rsidRPr="00F67669">
        <w:rPr>
          <w:sz w:val="24"/>
          <w:szCs w:val="24"/>
        </w:rPr>
        <w:t>mappában FoodHub.sql néven ez a fájl teljesen MySQL Workbench kompatibilis így ott egy kattintással le lehet futtatni.</w:t>
      </w:r>
    </w:p>
    <w:p w14:paraId="6F0A1A51" w14:textId="77777777" w:rsidR="00FC05B9" w:rsidRDefault="00FC05B9" w:rsidP="00E82FB3"/>
    <w:p w14:paraId="38CCDC72" w14:textId="592F04E7" w:rsidR="00FC05B9" w:rsidRDefault="00FC05B9" w:rsidP="00FC05B9">
      <w:pPr>
        <w:pStyle w:val="Cmsor3"/>
        <w:rPr>
          <w:lang w:val="hu-HU"/>
        </w:rPr>
      </w:pPr>
      <w:r>
        <w:rPr>
          <w:lang w:val="hu-HU"/>
        </w:rPr>
        <w:t>A weboldal megnyitása:</w:t>
      </w:r>
    </w:p>
    <w:p w14:paraId="3E34A718" w14:textId="04FB0642" w:rsidR="00732EE0" w:rsidRPr="00F67669" w:rsidRDefault="00FC05B9" w:rsidP="00FC05B9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Ha már az sql-t is sikeresen </w:t>
      </w:r>
      <w:r w:rsidR="00CF2160" w:rsidRPr="00F67669">
        <w:rPr>
          <w:sz w:val="24"/>
          <w:szCs w:val="24"/>
          <w:lang w:val="hu-HU"/>
        </w:rPr>
        <w:t>lefuttattuk</w:t>
      </w:r>
      <w:r w:rsidRPr="00F67669">
        <w:rPr>
          <w:sz w:val="24"/>
          <w:szCs w:val="24"/>
          <w:lang w:val="hu-HU"/>
        </w:rPr>
        <w:t xml:space="preserve"> akkor már csak egy teendőnk </w:t>
      </w:r>
      <w:r w:rsidR="00732EE0" w:rsidRPr="00F67669">
        <w:rPr>
          <w:sz w:val="24"/>
          <w:szCs w:val="24"/>
          <w:lang w:val="hu-HU"/>
        </w:rPr>
        <w:t>van,</w:t>
      </w:r>
      <w:r w:rsidRPr="00F67669">
        <w:rPr>
          <w:sz w:val="24"/>
          <w:szCs w:val="24"/>
          <w:lang w:val="hu-HU"/>
        </w:rPr>
        <w:t xml:space="preserve"> mégpedig megnyitni a weboldalt a  </w:t>
      </w:r>
      <w:hyperlink r:id="rId11" w:history="1">
        <w:r w:rsidRPr="00F67669">
          <w:rPr>
            <w:rStyle w:val="Hiperhivatkozs"/>
            <w:sz w:val="24"/>
            <w:szCs w:val="24"/>
            <w:lang w:val="hu-HU"/>
          </w:rPr>
          <w:t>http://localhost:8000/</w:t>
        </w:r>
      </w:hyperlink>
      <w:r w:rsidRPr="00F67669">
        <w:rPr>
          <w:sz w:val="24"/>
          <w:szCs w:val="24"/>
          <w:lang w:val="hu-HU"/>
        </w:rPr>
        <w:t xml:space="preserve"> címen.</w:t>
      </w:r>
    </w:p>
    <w:p w14:paraId="04F7B129" w14:textId="2D541856" w:rsidR="00732EE0" w:rsidRDefault="00732EE0">
      <w:pPr>
        <w:rPr>
          <w:lang w:val="hu-HU"/>
        </w:rPr>
      </w:pPr>
      <w:r>
        <w:rPr>
          <w:lang w:val="hu-HU"/>
        </w:rPr>
        <w:br w:type="page"/>
      </w:r>
    </w:p>
    <w:p w14:paraId="0E3655B1" w14:textId="390EED51" w:rsidR="00732EE0" w:rsidRPr="00181654" w:rsidRDefault="00721136" w:rsidP="003C6101">
      <w:pPr>
        <w:pStyle w:val="Cmsor2"/>
        <w:rPr>
          <w:sz w:val="30"/>
          <w:szCs w:val="30"/>
          <w:lang w:val="hu-HU"/>
        </w:rPr>
      </w:pPr>
      <w:r w:rsidRPr="00181654">
        <w:rPr>
          <w:sz w:val="30"/>
          <w:szCs w:val="30"/>
          <w:lang w:val="hu-HU"/>
        </w:rPr>
        <w:lastRenderedPageBreak/>
        <w:t>Weblapok:</w:t>
      </w:r>
    </w:p>
    <w:p w14:paraId="3A64227F" w14:textId="6E7FFA83" w:rsidR="00721136" w:rsidRPr="00181654" w:rsidRDefault="00721136" w:rsidP="003C6101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Főoldal:</w:t>
      </w:r>
    </w:p>
    <w:p w14:paraId="10105A7B" w14:textId="66C1D877" w:rsidR="00721136" w:rsidRPr="00F67669" w:rsidRDefault="00721136" w:rsidP="00721136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főoldalon található a navigáció</w:t>
      </w:r>
      <w:r w:rsidR="003C6101" w:rsidRPr="00F67669">
        <w:rPr>
          <w:sz w:val="24"/>
          <w:szCs w:val="24"/>
          <w:lang w:val="hu-HU"/>
        </w:rPr>
        <w:t>s</w:t>
      </w:r>
      <w:r w:rsidRPr="00F67669">
        <w:rPr>
          <w:sz w:val="24"/>
          <w:szCs w:val="24"/>
          <w:lang w:val="hu-HU"/>
        </w:rPr>
        <w:t xml:space="preserve"> </w:t>
      </w:r>
      <w:r w:rsidR="003C6101" w:rsidRPr="00F67669">
        <w:rPr>
          <w:sz w:val="24"/>
          <w:szCs w:val="24"/>
          <w:lang w:val="hu-HU"/>
        </w:rPr>
        <w:t>menü,</w:t>
      </w:r>
      <w:r w:rsidRPr="00F67669">
        <w:rPr>
          <w:sz w:val="24"/>
          <w:szCs w:val="24"/>
          <w:lang w:val="hu-HU"/>
        </w:rPr>
        <w:t xml:space="preserve"> ami a kereséshez szol</w:t>
      </w:r>
      <w:r w:rsidR="003C6101" w:rsidRPr="00F67669">
        <w:rPr>
          <w:sz w:val="24"/>
          <w:szCs w:val="24"/>
          <w:lang w:val="hu-HU"/>
        </w:rPr>
        <w:t>g</w:t>
      </w:r>
      <w:r w:rsidRPr="00F67669">
        <w:rPr>
          <w:sz w:val="24"/>
          <w:szCs w:val="24"/>
          <w:lang w:val="hu-HU"/>
        </w:rPr>
        <w:t>ál fő funkciókkal:</w:t>
      </w:r>
    </w:p>
    <w:p w14:paraId="48B2E209" w14:textId="15C5FC62" w:rsidR="00721136" w:rsidRPr="00F67669" w:rsidRDefault="00721136" w:rsidP="00721136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Keresés mező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itt lehet keresni az adatbázisba feltöltött receptek közül</w:t>
      </w:r>
    </w:p>
    <w:p w14:paraId="00F7860D" w14:textId="3FE4813E" w:rsidR="004C7704" w:rsidRPr="00F67669" w:rsidRDefault="00721136" w:rsidP="004C7704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Bejelentkezés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erre kattintáskor a </w:t>
      </w:r>
      <w:r w:rsidR="004C7704" w:rsidRPr="00F67669">
        <w:rPr>
          <w:sz w:val="24"/>
          <w:szCs w:val="24"/>
          <w:lang w:val="hu-HU"/>
        </w:rPr>
        <w:t>felhasználó a bejelentkezés weblapra kerül, ahol betud jelentkezni, vagy akár regisztrálni</w:t>
      </w:r>
    </w:p>
    <w:p w14:paraId="14A45B68" w14:textId="4EE7E6C7" w:rsidR="00CF2160" w:rsidRPr="00F67669" w:rsidRDefault="004C7704" w:rsidP="00FC05B9">
      <w:pPr>
        <w:pStyle w:val="Listaszerbekezds"/>
        <w:numPr>
          <w:ilvl w:val="0"/>
          <w:numId w:val="37"/>
        </w:num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Lenyíló menü elemek </w:t>
      </w:r>
      <w:r w:rsidRPr="00F67669">
        <w:rPr>
          <w:sz w:val="24"/>
          <w:szCs w:val="24"/>
          <w:lang w:val="hu-HU"/>
        </w:rPr>
        <w:sym w:font="Wingdings" w:char="F0E0"/>
      </w:r>
      <w:r w:rsidRPr="00F67669">
        <w:rPr>
          <w:sz w:val="24"/>
          <w:szCs w:val="24"/>
          <w:lang w:val="hu-HU"/>
        </w:rPr>
        <w:t xml:space="preserve"> itt lehet választani hogyha valaki szeretne kategóriánkként keresni, kattintáskor</w:t>
      </w:r>
      <w:r w:rsidR="00F76063" w:rsidRPr="00F67669">
        <w:rPr>
          <w:sz w:val="24"/>
          <w:szCs w:val="24"/>
          <w:lang w:val="hu-HU"/>
        </w:rPr>
        <w:t xml:space="preserve"> arra a weblapra kerül a felhasználó, ahol az adott kategória alapján lesznek szűrve a receptek</w:t>
      </w:r>
    </w:p>
    <w:p w14:paraId="3A365FC6" w14:textId="095B55D6" w:rsidR="00543383" w:rsidRPr="00F67669" w:rsidRDefault="001F7BF3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A főoldalon </w:t>
      </w:r>
      <w:r w:rsidR="003C6101" w:rsidRPr="00F67669">
        <w:rPr>
          <w:sz w:val="24"/>
          <w:szCs w:val="24"/>
          <w:lang w:val="hu-HU"/>
        </w:rPr>
        <w:t>találhatunk még sok recept ajánlást. Itt feltudunk iratkozni a hírlevélre. Tudunk visszajelzést küldeni a weblap fejlesztőknek. Eltudjuk fogadni az általános feltételeket a weboldal sütemények elfogadásával.</w:t>
      </w:r>
    </w:p>
    <w:p w14:paraId="39D3A07D" w14:textId="384113CC" w:rsidR="003C6101" w:rsidRPr="00F67669" w:rsidRDefault="003C6101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Bármelyik receptnek a képére kattintva eltudunk jutni a recept </w:t>
      </w:r>
      <w:r w:rsidR="007C7A49" w:rsidRPr="00F67669">
        <w:rPr>
          <w:sz w:val="24"/>
          <w:szCs w:val="24"/>
          <w:lang w:val="hu-HU"/>
        </w:rPr>
        <w:t>weblapjára,</w:t>
      </w:r>
      <w:r w:rsidRPr="00F67669">
        <w:rPr>
          <w:sz w:val="24"/>
          <w:szCs w:val="24"/>
          <w:lang w:val="hu-HU"/>
        </w:rPr>
        <w:t xml:space="preserve"> ahol megtudjuk tekinteni a recept adatait, hozzávalóit, elkészítését</w:t>
      </w:r>
      <w:r w:rsidR="007C7A49" w:rsidRPr="00F67669">
        <w:rPr>
          <w:sz w:val="24"/>
          <w:szCs w:val="24"/>
          <w:lang w:val="hu-HU"/>
        </w:rPr>
        <w:t>.</w:t>
      </w:r>
    </w:p>
    <w:p w14:paraId="4F2AA0F5" w14:textId="117479F4" w:rsidR="006E38B7" w:rsidRPr="00181654" w:rsidRDefault="006E38B7" w:rsidP="00181654">
      <w:pPr>
        <w:spacing w:line="276" w:lineRule="auto"/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(A képek itt még nem voltak betöltve csak tesztek voltak)</w:t>
      </w:r>
      <w:r w:rsidRPr="006E38B7">
        <w:rPr>
          <w:noProof/>
          <w:lang w:val="hu-HU"/>
        </w:rPr>
        <w:drawing>
          <wp:anchor distT="0" distB="0" distL="114300" distR="114300" simplePos="0" relativeHeight="251666432" behindDoc="0" locked="0" layoutInCell="1" allowOverlap="1" wp14:anchorId="6CB09174" wp14:editId="17F45022">
            <wp:simplePos x="0" y="0"/>
            <wp:positionH relativeFrom="column">
              <wp:posOffset>3178175</wp:posOffset>
            </wp:positionH>
            <wp:positionV relativeFrom="paragraph">
              <wp:posOffset>167596</wp:posOffset>
            </wp:positionV>
            <wp:extent cx="2830195" cy="1170940"/>
            <wp:effectExtent l="0" t="0" r="8255" b="0"/>
            <wp:wrapNone/>
            <wp:docPr id="1112521521" name="Kép 1" descr="A képen szöveg, Gyorsétel, menü, étk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21521" name="Kép 1" descr="A képen szöveg, Gyorsétel, menü, étkezés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A6AF9" w14:textId="75B90591" w:rsidR="007C7A49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anchor distT="0" distB="0" distL="114300" distR="114300" simplePos="0" relativeHeight="251667456" behindDoc="0" locked="0" layoutInCell="1" allowOverlap="1" wp14:anchorId="68650744" wp14:editId="0D51D8BC">
            <wp:simplePos x="0" y="0"/>
            <wp:positionH relativeFrom="column">
              <wp:posOffset>3179536</wp:posOffset>
            </wp:positionH>
            <wp:positionV relativeFrom="paragraph">
              <wp:posOffset>1170214</wp:posOffset>
            </wp:positionV>
            <wp:extent cx="2830195" cy="770104"/>
            <wp:effectExtent l="0" t="0" r="0" b="0"/>
            <wp:wrapNone/>
            <wp:docPr id="2033117721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17721" name="Kép 1" descr="A képen szöveg, képernyőkép, szoftver, Weblap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7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38B7">
        <w:rPr>
          <w:noProof/>
          <w:lang w:val="hu-HU"/>
        </w:rPr>
        <w:drawing>
          <wp:inline distT="0" distB="0" distL="0" distR="0" wp14:anchorId="6306D2E3" wp14:editId="66E7DE8C">
            <wp:extent cx="2869202" cy="1403131"/>
            <wp:effectExtent l="0" t="0" r="7620" b="6985"/>
            <wp:docPr id="197170844" name="Kép 1" descr="A képen étel, zöldség, szöveg, gyümölc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844" name="Kép 1" descr="A képen étel, zöldség, szöveg, gyümölcs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663" cy="14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BBB8" w14:textId="3F49BA22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1615A34E" wp14:editId="218D3BBD">
            <wp:extent cx="2868930" cy="393501"/>
            <wp:effectExtent l="0" t="0" r="0" b="6985"/>
            <wp:docPr id="1685331470" name="Kép 1" descr="A képen rozsdabarna, fa, panorá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31470" name="Kép 1" descr="A képen rozsdabarna, fa, panoráma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9365" cy="4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F32A" w14:textId="3D9AC536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5082E862" wp14:editId="18BA80AB">
            <wp:extent cx="2868930" cy="696413"/>
            <wp:effectExtent l="0" t="0" r="7620" b="8890"/>
            <wp:docPr id="249746441" name="Kép 1" descr="A képen művészet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46441" name="Kép 1" descr="A képen művészet, képernyőkép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0111" cy="70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56C3" w14:textId="7E9D4058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4FEE2F73" wp14:editId="4EA6B25B">
            <wp:extent cx="2868930" cy="1202115"/>
            <wp:effectExtent l="0" t="0" r="7620" b="0"/>
            <wp:docPr id="105386311" name="Kép 1" descr="A képen szöveg, képernyőkép, Téglalap, t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6311" name="Kép 1" descr="A képen szöveg, képernyőkép, Téglalap, té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518" cy="121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1EC3" w14:textId="6DF1F10A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526E2147" wp14:editId="2E441B0D">
            <wp:extent cx="2868930" cy="1161431"/>
            <wp:effectExtent l="0" t="0" r="7620" b="635"/>
            <wp:docPr id="643909661" name="Kép 1" descr="A képen szöveg, képernyőkép, poszt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09661" name="Kép 1" descr="A képen szöveg, képernyőkép, poszter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7106" cy="11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224" w14:textId="47BE10F1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0D5F7F97" wp14:editId="28CDAF2D">
            <wp:extent cx="2867119" cy="898635"/>
            <wp:effectExtent l="0" t="0" r="0" b="0"/>
            <wp:docPr id="213368066" name="Kép 1" descr="A képen szöveg, Emberi arc, képernyőkép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066" name="Kép 1" descr="A képen szöveg, Emberi arc, képernyőkép, embléma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1301" cy="92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u-HU"/>
        </w:rPr>
        <w:br w:type="page"/>
      </w:r>
    </w:p>
    <w:p w14:paraId="39D671B7" w14:textId="09401E44" w:rsidR="006E38B7" w:rsidRPr="00181654" w:rsidRDefault="006E38B7" w:rsidP="006E38B7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lastRenderedPageBreak/>
        <w:t xml:space="preserve">Bejelentkezés: </w:t>
      </w:r>
    </w:p>
    <w:p w14:paraId="79FCAFA1" w14:textId="7933323B" w:rsidR="006E38B7" w:rsidRPr="00F67669" w:rsidRDefault="006E38B7" w:rsidP="006E38B7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 xml:space="preserve">A bejelentkezés weblapon a felhasználó </w:t>
      </w:r>
      <w:r w:rsidR="004822FC" w:rsidRPr="00F67669">
        <w:rPr>
          <w:sz w:val="24"/>
          <w:szCs w:val="24"/>
          <w:lang w:val="hu-HU"/>
        </w:rPr>
        <w:t xml:space="preserve">be tud jelentkezni, ha már regisztrált előtte, ha nem akkor a „Még nem regisztráltál? </w:t>
      </w:r>
      <w:proofErr w:type="spellStart"/>
      <w:r w:rsidR="004822FC" w:rsidRPr="00F67669">
        <w:rPr>
          <w:sz w:val="24"/>
          <w:szCs w:val="24"/>
          <w:lang w:val="hu-HU"/>
        </w:rPr>
        <w:t>Katt</w:t>
      </w:r>
      <w:proofErr w:type="spellEnd"/>
      <w:r w:rsidR="004822FC" w:rsidRPr="00F67669">
        <w:rPr>
          <w:sz w:val="24"/>
          <w:szCs w:val="24"/>
          <w:lang w:val="hu-HU"/>
        </w:rPr>
        <w:t xml:space="preserve"> ide...” feliratra kattintva át tud jutni a regisztrációs weblapra.</w:t>
      </w:r>
    </w:p>
    <w:p w14:paraId="729C21A6" w14:textId="77777777" w:rsidR="004822FC" w:rsidRPr="006E38B7" w:rsidRDefault="004822FC" w:rsidP="006E38B7">
      <w:pPr>
        <w:rPr>
          <w:lang w:val="hu-HU"/>
        </w:rPr>
      </w:pPr>
    </w:p>
    <w:p w14:paraId="32455358" w14:textId="2C8E78A1" w:rsidR="006E38B7" w:rsidRDefault="006E38B7" w:rsidP="00543383">
      <w:pPr>
        <w:rPr>
          <w:lang w:val="hu-HU"/>
        </w:rPr>
      </w:pPr>
      <w:r w:rsidRPr="006E38B7">
        <w:rPr>
          <w:noProof/>
          <w:lang w:val="hu-HU"/>
        </w:rPr>
        <w:drawing>
          <wp:inline distT="0" distB="0" distL="0" distR="0" wp14:anchorId="5CCB6EA1" wp14:editId="22D5984B">
            <wp:extent cx="3451225" cy="1682405"/>
            <wp:effectExtent l="0" t="0" r="0" b="0"/>
            <wp:docPr id="1579250443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50443" name="Kép 1" descr="A képen szöveg, képernyőkép, tervezés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3570" cy="16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56A3" w14:textId="77777777" w:rsidR="0000449B" w:rsidRDefault="0000449B" w:rsidP="00543383">
      <w:pPr>
        <w:rPr>
          <w:lang w:val="hu-HU"/>
        </w:rPr>
      </w:pPr>
    </w:p>
    <w:p w14:paraId="59BD6FEA" w14:textId="394E56EA" w:rsidR="0000449B" w:rsidRDefault="0000449B" w:rsidP="00543383">
      <w:pPr>
        <w:rPr>
          <w:lang w:val="hu-HU"/>
        </w:rPr>
      </w:pPr>
      <w:r w:rsidRPr="0000449B">
        <w:rPr>
          <w:noProof/>
          <w:lang w:val="hu-HU"/>
        </w:rPr>
        <w:drawing>
          <wp:inline distT="0" distB="0" distL="0" distR="0" wp14:anchorId="0D6917B1" wp14:editId="545D4F5B">
            <wp:extent cx="5731510" cy="327025"/>
            <wp:effectExtent l="0" t="0" r="2540" b="0"/>
            <wp:docPr id="1221584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4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71D9" w14:textId="4484C032" w:rsidR="0000449B" w:rsidRPr="00F67669" w:rsidRDefault="0000449B" w:rsidP="00543383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Ha sikeres a bejelentkezés</w:t>
      </w:r>
      <w:r w:rsidR="00EF2810" w:rsidRPr="00F67669">
        <w:rPr>
          <w:sz w:val="24"/>
          <w:szCs w:val="24"/>
          <w:lang w:val="hu-HU"/>
        </w:rPr>
        <w:t xml:space="preserve"> akkor a Bejelentkezés opció átvált Profil opcióra így a bejelentkezett felhasználó megtudja tekinteni az adatait, kedvenceit és feltöltött receptjeit.</w:t>
      </w:r>
    </w:p>
    <w:p w14:paraId="5A6ECF30" w14:textId="77777777" w:rsidR="00231346" w:rsidRDefault="00231346" w:rsidP="00543383">
      <w:pPr>
        <w:rPr>
          <w:lang w:val="hu-HU"/>
        </w:rPr>
      </w:pPr>
    </w:p>
    <w:p w14:paraId="2D02CDE3" w14:textId="7469B540" w:rsidR="00231346" w:rsidRPr="00181654" w:rsidRDefault="00231346" w:rsidP="00231346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Regisztráció:</w:t>
      </w:r>
    </w:p>
    <w:p w14:paraId="779C111C" w14:textId="7C23652F" w:rsidR="00231346" w:rsidRPr="00F67669" w:rsidRDefault="00231346" w:rsidP="00231346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regisztrációs weblapon a felhasználó tud regisztrálni az weboldalra így később tud feltölteni saját receptet, elmenteni a kedvencekhez. Ha a felhasználó már regisztrált akkor a „Már van fiókod? Jelentkezz be.” feliratra kattintva át tud jutni a bejelentkezés weblapra.</w:t>
      </w:r>
    </w:p>
    <w:p w14:paraId="3D6FE8C3" w14:textId="77777777" w:rsidR="00231346" w:rsidRDefault="00231346" w:rsidP="00231346">
      <w:pPr>
        <w:rPr>
          <w:lang w:val="hu-HU"/>
        </w:rPr>
      </w:pPr>
    </w:p>
    <w:p w14:paraId="4D026D09" w14:textId="40F7844E" w:rsidR="00231346" w:rsidRDefault="00231346" w:rsidP="00231346">
      <w:pPr>
        <w:rPr>
          <w:lang w:val="hu-HU"/>
        </w:rPr>
      </w:pPr>
      <w:r w:rsidRPr="00231346">
        <w:rPr>
          <w:noProof/>
          <w:lang w:val="hu-HU"/>
        </w:rPr>
        <w:drawing>
          <wp:inline distT="0" distB="0" distL="0" distR="0" wp14:anchorId="729B71CF" wp14:editId="4BB5DAF3">
            <wp:extent cx="3451386" cy="1685925"/>
            <wp:effectExtent l="0" t="0" r="0" b="0"/>
            <wp:docPr id="778699368" name="Kép 1" descr="A képen szöveg, képernyőkép, tervezés, varr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9368" name="Kép 1" descr="A képen szöveg, képernyőkép, tervezés, varrógép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3209" cy="16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A52" w14:textId="77777777" w:rsidR="002A5376" w:rsidRDefault="002A5376" w:rsidP="00231346">
      <w:pPr>
        <w:rPr>
          <w:lang w:val="hu-HU"/>
        </w:rPr>
      </w:pPr>
    </w:p>
    <w:p w14:paraId="20575913" w14:textId="1FD31198" w:rsidR="002A5376" w:rsidRPr="00181654" w:rsidRDefault="00F67669" w:rsidP="002A5376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Recept kategória:</w:t>
      </w:r>
    </w:p>
    <w:p w14:paraId="0CF9CE29" w14:textId="76BA418F" w:rsidR="00F67669" w:rsidRPr="00F67669" w:rsidRDefault="00F67669" w:rsidP="00F67669">
      <w:pPr>
        <w:rPr>
          <w:sz w:val="24"/>
          <w:szCs w:val="24"/>
          <w:lang w:val="hu-HU"/>
        </w:rPr>
      </w:pPr>
      <w:r w:rsidRPr="00F67669">
        <w:rPr>
          <w:sz w:val="24"/>
          <w:szCs w:val="24"/>
          <w:lang w:val="hu-HU"/>
        </w:rPr>
        <w:t>A recept kategória web</w:t>
      </w:r>
      <w:r>
        <w:rPr>
          <w:sz w:val="24"/>
          <w:szCs w:val="24"/>
          <w:lang w:val="hu-HU"/>
        </w:rPr>
        <w:t>lapra</w:t>
      </w:r>
      <w:r w:rsidRPr="00F67669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 xml:space="preserve">a navigációs menüből lehet eljutni bármelyik weblapról. Itt lehet megtalálni </w:t>
      </w:r>
      <w:proofErr w:type="spellStart"/>
      <w:r>
        <w:rPr>
          <w:sz w:val="24"/>
          <w:szCs w:val="24"/>
          <w:lang w:val="hu-HU"/>
        </w:rPr>
        <w:t>kategóriánkénti</w:t>
      </w:r>
      <w:proofErr w:type="spellEnd"/>
      <w:r>
        <w:rPr>
          <w:sz w:val="24"/>
          <w:szCs w:val="24"/>
          <w:lang w:val="hu-HU"/>
        </w:rPr>
        <w:t xml:space="preserve"> való szűrést. </w:t>
      </w:r>
    </w:p>
    <w:p w14:paraId="587D3568" w14:textId="1A517301" w:rsidR="00F67669" w:rsidRDefault="00F67669" w:rsidP="00F67669">
      <w:pPr>
        <w:rPr>
          <w:lang w:val="hu-HU"/>
        </w:rPr>
      </w:pPr>
    </w:p>
    <w:p w14:paraId="444A3652" w14:textId="73CD9CE6" w:rsidR="00F67669" w:rsidRPr="00F67669" w:rsidRDefault="00F67669" w:rsidP="00F67669">
      <w:pPr>
        <w:rPr>
          <w:lang w:val="hu-HU"/>
        </w:rPr>
      </w:pPr>
      <w:r w:rsidRPr="00F67669">
        <w:rPr>
          <w:noProof/>
          <w:lang w:val="hu-HU"/>
        </w:rPr>
        <w:drawing>
          <wp:inline distT="0" distB="0" distL="0" distR="0" wp14:anchorId="147307B3" wp14:editId="320918BE">
            <wp:extent cx="3199756" cy="1557337"/>
            <wp:effectExtent l="0" t="0" r="1270" b="5080"/>
            <wp:docPr id="83230649" name="Kép 1" descr="A képen szöveg, képernyőkép, Webhely, szemé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649" name="Kép 1" descr="A képen szöveg, képernyőkép, Webhely, személy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3912" cy="15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CA4" w14:textId="11059FE0" w:rsidR="002A5376" w:rsidRPr="00181654" w:rsidRDefault="00630FE3" w:rsidP="00630FE3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lastRenderedPageBreak/>
        <w:t>Profil:</w:t>
      </w:r>
    </w:p>
    <w:p w14:paraId="0112EF1E" w14:textId="0C886572" w:rsidR="00630FE3" w:rsidRDefault="00630FE3" w:rsidP="00630FE3">
      <w:pPr>
        <w:rPr>
          <w:lang w:val="hu-HU"/>
        </w:rPr>
      </w:pPr>
      <w:r>
        <w:rPr>
          <w:lang w:val="hu-HU"/>
        </w:rPr>
        <w:t>A profil oldalon megtalálhatjuk a felhasználó adatait, a feltöltött receptjeit, az elmentett recepteket.</w:t>
      </w:r>
    </w:p>
    <w:p w14:paraId="45D48BF0" w14:textId="11C6EF29" w:rsidR="00630FE3" w:rsidRDefault="00181654" w:rsidP="00630FE3">
      <w:pPr>
        <w:rPr>
          <w:lang w:val="hu-HU"/>
        </w:rPr>
      </w:pPr>
      <w:r w:rsidRPr="00630FE3">
        <w:rPr>
          <w:noProof/>
          <w:lang w:val="hu-HU"/>
        </w:rPr>
        <w:drawing>
          <wp:anchor distT="0" distB="0" distL="114300" distR="114300" simplePos="0" relativeHeight="251669504" behindDoc="0" locked="0" layoutInCell="1" allowOverlap="1" wp14:anchorId="71B9BC97" wp14:editId="22F631E0">
            <wp:simplePos x="0" y="0"/>
            <wp:positionH relativeFrom="column">
              <wp:posOffset>3184547</wp:posOffset>
            </wp:positionH>
            <wp:positionV relativeFrom="paragraph">
              <wp:posOffset>170815</wp:posOffset>
            </wp:positionV>
            <wp:extent cx="3130325" cy="1517650"/>
            <wp:effectExtent l="0" t="0" r="0" b="6350"/>
            <wp:wrapNone/>
            <wp:docPr id="372002252" name="Kép 1" descr="A képen szöveg, képernyőkép, ét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02252" name="Kép 1" descr="A képen szöveg, képernyőkép, étel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3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7F3AC" w14:textId="334B1393" w:rsidR="00630FE3" w:rsidRDefault="00630FE3" w:rsidP="00181654">
      <w:pPr>
        <w:spacing w:line="360" w:lineRule="auto"/>
        <w:rPr>
          <w:lang w:val="hu-HU"/>
        </w:rPr>
      </w:pPr>
      <w:r w:rsidRPr="00630FE3">
        <w:rPr>
          <w:noProof/>
          <w:lang w:val="hu-HU"/>
        </w:rPr>
        <w:drawing>
          <wp:inline distT="0" distB="0" distL="0" distR="0" wp14:anchorId="5F35C783" wp14:editId="42312DD6">
            <wp:extent cx="3118585" cy="1517831"/>
            <wp:effectExtent l="0" t="0" r="5715" b="6350"/>
            <wp:docPr id="401756666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56666" name="Kép 1" descr="A képen szöveg, képernyőké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5004" cy="15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AD49" w14:textId="5F58ADFA" w:rsidR="00630FE3" w:rsidRPr="00630FE3" w:rsidRDefault="00630FE3" w:rsidP="00181654">
      <w:pPr>
        <w:spacing w:line="276" w:lineRule="auto"/>
        <w:rPr>
          <w:lang w:val="hu-HU"/>
        </w:rPr>
      </w:pPr>
      <w:r w:rsidRPr="00630FE3">
        <w:rPr>
          <w:noProof/>
          <w:lang w:val="hu-HU"/>
        </w:rPr>
        <w:drawing>
          <wp:anchor distT="0" distB="0" distL="114300" distR="114300" simplePos="0" relativeHeight="251668480" behindDoc="0" locked="0" layoutInCell="1" allowOverlap="1" wp14:anchorId="0BD71479" wp14:editId="0673C917">
            <wp:simplePos x="0" y="0"/>
            <wp:positionH relativeFrom="column">
              <wp:posOffset>1391285</wp:posOffset>
            </wp:positionH>
            <wp:positionV relativeFrom="paragraph">
              <wp:posOffset>593750</wp:posOffset>
            </wp:positionV>
            <wp:extent cx="263143" cy="399774"/>
            <wp:effectExtent l="0" t="0" r="3810" b="635"/>
            <wp:wrapNone/>
            <wp:docPr id="168852888" name="Kép 1" descr="A képen étel, edény, étkezés, Konyh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2888" name="Kép 1" descr="A képen étel, edény, étkezés, Konyha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3" cy="39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FE3">
        <w:rPr>
          <w:noProof/>
          <w:lang w:val="hu-HU"/>
        </w:rPr>
        <w:drawing>
          <wp:inline distT="0" distB="0" distL="0" distR="0" wp14:anchorId="6665822A" wp14:editId="1925F2E4">
            <wp:extent cx="3118485" cy="1520893"/>
            <wp:effectExtent l="0" t="0" r="5715" b="3175"/>
            <wp:docPr id="56312902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2902" name="Kép 1" descr="A képen szöveg, képernyőkép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2314" cy="15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C380" w14:textId="637E3C7E" w:rsidR="002A5376" w:rsidRDefault="002A5376" w:rsidP="00231346">
      <w:pPr>
        <w:rPr>
          <w:lang w:val="hu-HU"/>
        </w:rPr>
      </w:pPr>
    </w:p>
    <w:p w14:paraId="0F1118E9" w14:textId="175C6386" w:rsidR="00181654" w:rsidRPr="00181654" w:rsidRDefault="00181654" w:rsidP="00181654">
      <w:pPr>
        <w:pStyle w:val="Cmsor3"/>
        <w:rPr>
          <w:sz w:val="28"/>
          <w:szCs w:val="28"/>
          <w:lang w:val="hu-HU"/>
        </w:rPr>
      </w:pPr>
      <w:r w:rsidRPr="00181654">
        <w:rPr>
          <w:sz w:val="28"/>
          <w:szCs w:val="28"/>
          <w:lang w:val="hu-HU"/>
        </w:rPr>
        <w:t>Recept feltöltés:</w:t>
      </w:r>
    </w:p>
    <w:p w14:paraId="23A9853A" w14:textId="4209ECA8" w:rsidR="00181654" w:rsidRDefault="00181654" w:rsidP="00181654">
      <w:pPr>
        <w:rPr>
          <w:lang w:val="hu-HU"/>
        </w:rPr>
      </w:pPr>
      <w:r>
        <w:rPr>
          <w:lang w:val="hu-HU"/>
        </w:rPr>
        <w:t xml:space="preserve">A recept feltöltés weblapon </w:t>
      </w:r>
      <w:r w:rsidR="00C5094A">
        <w:rPr>
          <w:lang w:val="hu-HU"/>
        </w:rPr>
        <w:t xml:space="preserve">a regisztrált felhasználó tud új receptet </w:t>
      </w:r>
      <w:r w:rsidR="001E095F">
        <w:rPr>
          <w:lang w:val="hu-HU"/>
        </w:rPr>
        <w:t>feltölteni,</w:t>
      </w:r>
      <w:r w:rsidR="00C5094A">
        <w:rPr>
          <w:lang w:val="hu-HU"/>
        </w:rPr>
        <w:t xml:space="preserve"> ahol a képet mentsük egy </w:t>
      </w:r>
      <w:r w:rsidR="00EB02E8">
        <w:rPr>
          <w:lang w:val="hu-HU"/>
        </w:rPr>
        <w:t>mappába,</w:t>
      </w:r>
      <w:r w:rsidR="00C5094A">
        <w:rPr>
          <w:lang w:val="hu-HU"/>
        </w:rPr>
        <w:t xml:space="preserve"> ahol átnevezve tároljuk.</w:t>
      </w:r>
    </w:p>
    <w:p w14:paraId="06423166" w14:textId="604E511D" w:rsidR="00181654" w:rsidRDefault="00181654" w:rsidP="00181654">
      <w:pPr>
        <w:rPr>
          <w:lang w:val="hu-HU"/>
        </w:rPr>
      </w:pPr>
      <w:r w:rsidRPr="00181654">
        <w:rPr>
          <w:noProof/>
          <w:lang w:val="hu-HU"/>
        </w:rPr>
        <w:drawing>
          <wp:inline distT="0" distB="0" distL="0" distR="0" wp14:anchorId="378AA91E" wp14:editId="28B9E57E">
            <wp:extent cx="2463800" cy="1201054"/>
            <wp:effectExtent l="0" t="0" r="0" b="0"/>
            <wp:docPr id="1074244826" name="Kép 1" descr="A képen szöveg, képernyőkép, Webla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4826" name="Kép 1" descr="A képen szöveg, képernyőkép, Weblap, tervezé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31" cy="12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EA9A" w14:textId="21DA97D0" w:rsidR="00181654" w:rsidRDefault="00181654" w:rsidP="00181654">
      <w:pPr>
        <w:rPr>
          <w:lang w:val="hu-HU"/>
        </w:rPr>
      </w:pPr>
      <w:r w:rsidRPr="00181654">
        <w:rPr>
          <w:noProof/>
          <w:lang w:val="hu-HU"/>
        </w:rPr>
        <w:drawing>
          <wp:inline distT="0" distB="0" distL="0" distR="0" wp14:anchorId="59FEC4C0" wp14:editId="541354B2">
            <wp:extent cx="2463800" cy="1204330"/>
            <wp:effectExtent l="0" t="0" r="0" b="0"/>
            <wp:docPr id="836811517" name="Kép 1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1517" name="Kép 1" descr="A képen szöveg, képernyőkép, szám, Betűtípus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5" cy="122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B01" w14:textId="1EA72A61" w:rsidR="00181654" w:rsidRDefault="00181654" w:rsidP="00181654">
      <w:pPr>
        <w:rPr>
          <w:lang w:val="hu-HU"/>
        </w:rPr>
      </w:pPr>
      <w:r w:rsidRPr="00181654">
        <w:rPr>
          <w:noProof/>
          <w:lang w:val="hu-HU"/>
        </w:rPr>
        <w:drawing>
          <wp:inline distT="0" distB="0" distL="0" distR="0" wp14:anchorId="0E119220" wp14:editId="4B642118">
            <wp:extent cx="2463800" cy="1201056"/>
            <wp:effectExtent l="0" t="0" r="0" b="0"/>
            <wp:docPr id="6413756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5639" name="Kép 1" descr="A képen szöveg, képernyőkép, Betűtípus, szám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0350" cy="12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E5B1" w14:textId="6D14336D" w:rsidR="00181654" w:rsidRDefault="00181654" w:rsidP="00181654">
      <w:pPr>
        <w:rPr>
          <w:lang w:val="hu-HU"/>
        </w:rPr>
      </w:pPr>
      <w:r w:rsidRPr="00181654">
        <w:rPr>
          <w:noProof/>
          <w:lang w:val="hu-HU"/>
        </w:rPr>
        <w:drawing>
          <wp:inline distT="0" distB="0" distL="0" distR="0" wp14:anchorId="3B05DF20" wp14:editId="4F27A268">
            <wp:extent cx="2464067" cy="585305"/>
            <wp:effectExtent l="0" t="0" r="0" b="5715"/>
            <wp:docPr id="1366183828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3828" name="Kép 1" descr="A képen szöveg, képernyőkép, tervezés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7938" cy="5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A281" w14:textId="77777777" w:rsidR="00550D15" w:rsidRDefault="00550D15" w:rsidP="00181654">
      <w:pPr>
        <w:rPr>
          <w:lang w:val="hu-HU"/>
        </w:rPr>
      </w:pPr>
    </w:p>
    <w:p w14:paraId="3A1EBF89" w14:textId="2ED82AA5" w:rsidR="00550D15" w:rsidRDefault="00550D15" w:rsidP="00181654">
      <w:pPr>
        <w:rPr>
          <w:lang w:val="hu-HU"/>
        </w:rPr>
      </w:pPr>
      <w:proofErr w:type="spellStart"/>
      <w:r>
        <w:rPr>
          <w:lang w:val="hu-HU"/>
        </w:rPr>
        <w:lastRenderedPageBreak/>
        <w:t>Endpoints</w:t>
      </w:r>
      <w:proofErr w:type="spellEnd"/>
      <w:r>
        <w:rPr>
          <w:lang w:val="hu-HU"/>
        </w:rPr>
        <w:t>:</w:t>
      </w:r>
    </w:p>
    <w:p w14:paraId="404A0C3C" w14:textId="77777777" w:rsidR="00550D15" w:rsidRDefault="00550D15" w:rsidP="00181654">
      <w:pPr>
        <w:rPr>
          <w:lang w:val="hu-HU"/>
        </w:rPr>
      </w:pPr>
    </w:p>
    <w:p w14:paraId="477F7716" w14:textId="77777777" w:rsidR="00550D15" w:rsidRPr="00181654" w:rsidRDefault="00550D15" w:rsidP="00181654">
      <w:pPr>
        <w:rPr>
          <w:lang w:val="hu-HU"/>
        </w:rPr>
      </w:pPr>
    </w:p>
    <w:p w14:paraId="3AA3B943" w14:textId="5E15C0CD" w:rsidR="006E38B7" w:rsidRPr="003B39C2" w:rsidRDefault="003B39C2" w:rsidP="003B39C2">
      <w:pPr>
        <w:ind w:firstLine="720"/>
        <w:rPr>
          <w:lang w:val="hu-HU"/>
        </w:rPr>
      </w:pPr>
      <w:r>
        <w:rPr>
          <w:lang w:val="hu-HU"/>
        </w:rPr>
        <w:t>-</w:t>
      </w:r>
      <w:r w:rsidR="00550D15" w:rsidRPr="003B39C2">
        <w:rPr>
          <w:lang w:val="hu-HU"/>
        </w:rPr>
        <w:t>User:</w:t>
      </w:r>
    </w:p>
    <w:p w14:paraId="3C8486A9" w14:textId="2DDC4D3B" w:rsidR="00550D15" w:rsidRPr="003B39C2" w:rsidRDefault="00550D15" w:rsidP="003B39C2">
      <w:pPr>
        <w:pStyle w:val="Listaszerbekezds"/>
        <w:numPr>
          <w:ilvl w:val="2"/>
          <w:numId w:val="28"/>
        </w:numPr>
        <w:rPr>
          <w:lang w:val="hu-HU"/>
        </w:rPr>
      </w:pPr>
      <w:r w:rsidRPr="003B39C2">
        <w:rPr>
          <w:lang w:val="hu-HU"/>
        </w:rPr>
        <w:t>/</w:t>
      </w:r>
      <w:proofErr w:type="spellStart"/>
      <w:r w:rsidRPr="003B39C2">
        <w:rPr>
          <w:lang w:val="hu-HU"/>
        </w:rPr>
        <w:t>userRecipes</w:t>
      </w:r>
      <w:proofErr w:type="spellEnd"/>
      <w:r w:rsidRPr="003B39C2">
        <w:rPr>
          <w:lang w:val="hu-HU"/>
        </w:rPr>
        <w:t>/:</w:t>
      </w:r>
      <w:proofErr w:type="spellStart"/>
      <w:r w:rsidRPr="003B39C2">
        <w:rPr>
          <w:lang w:val="hu-HU"/>
        </w:rPr>
        <w:t>id</w:t>
      </w:r>
      <w:proofErr w:type="spellEnd"/>
    </w:p>
    <w:p w14:paraId="12FE07CF" w14:textId="5F455414" w:rsidR="00550D15" w:rsidRDefault="00550D15" w:rsidP="00543383">
      <w:pPr>
        <w:rPr>
          <w:lang w:val="hu-HU"/>
        </w:rPr>
      </w:pPr>
      <w:r>
        <w:rPr>
          <w:lang w:val="hu-HU"/>
        </w:rPr>
        <w:tab/>
      </w:r>
      <w:r>
        <w:rPr>
          <w:lang w:val="hu-HU"/>
        </w:rPr>
        <w:tab/>
        <w:t>„Ez a végpont lekérdezi, hogy egy felhasználó hány receptet töltött fel, illetve azoknak mi az ID-ja, neve és képe</w:t>
      </w:r>
      <w:r w:rsidR="003B39C2">
        <w:rPr>
          <w:lang w:val="hu-HU"/>
        </w:rPr>
        <w:t>.</w:t>
      </w:r>
      <w:r>
        <w:rPr>
          <w:lang w:val="hu-HU"/>
        </w:rPr>
        <w:t>”</w:t>
      </w:r>
    </w:p>
    <w:p w14:paraId="4D0D8735" w14:textId="77454CF8" w:rsidR="003B39C2" w:rsidRDefault="003B39C2" w:rsidP="00543383">
      <w:pPr>
        <w:rPr>
          <w:lang w:val="hu-HU"/>
        </w:rPr>
      </w:pPr>
      <w:r w:rsidRPr="003B39C2">
        <w:rPr>
          <w:lang w:val="hu-HU"/>
        </w:rPr>
        <w:drawing>
          <wp:inline distT="0" distB="0" distL="0" distR="0" wp14:anchorId="38A6AE05" wp14:editId="29864323">
            <wp:extent cx="5731510" cy="3891915"/>
            <wp:effectExtent l="0" t="0" r="2540" b="0"/>
            <wp:docPr id="108937623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623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BF13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3B7CFCE7" w14:textId="03924EA5" w:rsidR="003B39C2" w:rsidRDefault="003B39C2" w:rsidP="003B39C2">
      <w:pPr>
        <w:pStyle w:val="Listaszerbekezds"/>
        <w:numPr>
          <w:ilvl w:val="2"/>
          <w:numId w:val="28"/>
        </w:numPr>
        <w:rPr>
          <w:lang w:val="hu-HU"/>
        </w:rPr>
      </w:pPr>
      <w:r w:rsidRPr="003B39C2">
        <w:rPr>
          <w:lang w:val="hu-HU"/>
        </w:rPr>
        <w:t>/</w:t>
      </w:r>
      <w:proofErr w:type="spellStart"/>
      <w:r w:rsidRPr="003B39C2">
        <w:rPr>
          <w:lang w:val="hu-HU"/>
        </w:rPr>
        <w:t>user</w:t>
      </w:r>
      <w:proofErr w:type="spellEnd"/>
      <w:r w:rsidRPr="003B39C2">
        <w:rPr>
          <w:lang w:val="hu-HU"/>
        </w:rPr>
        <w:t>/:</w:t>
      </w:r>
      <w:proofErr w:type="spellStart"/>
      <w:r w:rsidRPr="003B39C2">
        <w:rPr>
          <w:lang w:val="hu-HU"/>
        </w:rPr>
        <w:t>id</w:t>
      </w:r>
      <w:proofErr w:type="spellEnd"/>
    </w:p>
    <w:p w14:paraId="2EABFD3A" w14:textId="31031B91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lekéri egy regisztrált felhasználó összes adatát.”</w:t>
      </w:r>
    </w:p>
    <w:p w14:paraId="57D1FFCF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3BF48307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749AEE09" w14:textId="2E5381BB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lastRenderedPageBreak/>
        <w:drawing>
          <wp:inline distT="0" distB="0" distL="0" distR="0" wp14:anchorId="14DF6905" wp14:editId="7421F454">
            <wp:extent cx="4636058" cy="3114675"/>
            <wp:effectExtent l="0" t="0" r="0" b="0"/>
            <wp:docPr id="864208990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8990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864" cy="31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ED38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0E7EBC26" w14:textId="4CD5D7E8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regUser</w:t>
      </w:r>
      <w:proofErr w:type="spellEnd"/>
    </w:p>
    <w:p w14:paraId="27AF603D" w14:textId="68CE52CC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regisztrál egy vadonatúj felhasználót a rendszerbe.”</w:t>
      </w:r>
    </w:p>
    <w:p w14:paraId="39D11560" w14:textId="3EC0BB5E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drawing>
          <wp:inline distT="0" distB="0" distL="0" distR="0" wp14:anchorId="02E0CB96" wp14:editId="6356688E">
            <wp:extent cx="5047318" cy="3429000"/>
            <wp:effectExtent l="0" t="0" r="1270" b="0"/>
            <wp:docPr id="1001935529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5529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0845" cy="343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2AA4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67B06785" w14:textId="17A46BE4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updateUser</w:t>
      </w:r>
      <w:proofErr w:type="spellEnd"/>
    </w:p>
    <w:p w14:paraId="3A1894C4" w14:textId="56CFFADB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frissíti egy felhasználónak a feltöltött adatait”</w:t>
      </w:r>
    </w:p>
    <w:p w14:paraId="5C255290" w14:textId="77069A36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 xml:space="preserve">(EZ egyébként működik, csak valamiért az </w:t>
      </w:r>
      <w:proofErr w:type="spellStart"/>
      <w:r>
        <w:rPr>
          <w:lang w:val="hu-HU"/>
        </w:rPr>
        <w:t>Insomnia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request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timeout-ol</w:t>
      </w:r>
      <w:proofErr w:type="spellEnd"/>
      <w:r>
        <w:rPr>
          <w:lang w:val="hu-HU"/>
        </w:rPr>
        <w:t>)</w:t>
      </w:r>
    </w:p>
    <w:p w14:paraId="7D87FD00" w14:textId="22B9AD10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lastRenderedPageBreak/>
        <w:drawing>
          <wp:inline distT="0" distB="0" distL="0" distR="0" wp14:anchorId="483111E8" wp14:editId="3AD8C69E">
            <wp:extent cx="4897531" cy="3333750"/>
            <wp:effectExtent l="0" t="0" r="0" b="0"/>
            <wp:docPr id="1875954618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4618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2761" cy="3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78E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53D81A29" w14:textId="73278AC2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-/login</w:t>
      </w:r>
    </w:p>
    <w:p w14:paraId="45993088" w14:textId="4613267C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segít, hogy egy felhasználó betudjon jelentkezni és később recepteket tudjon feltölteni vagy azokat elmenteni.”</w:t>
      </w:r>
    </w:p>
    <w:p w14:paraId="244C27E3" w14:textId="4A7F5130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drawing>
          <wp:inline distT="0" distB="0" distL="0" distR="0" wp14:anchorId="115A8491" wp14:editId="2E7EB081">
            <wp:extent cx="5188248" cy="3505200"/>
            <wp:effectExtent l="0" t="0" r="0" b="0"/>
            <wp:docPr id="196416087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087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3521" cy="350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E9F8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33BA9BE6" w14:textId="286BC0E9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-/recipe/:</w:t>
      </w:r>
      <w:proofErr w:type="spellStart"/>
      <w:r>
        <w:rPr>
          <w:lang w:val="hu-HU"/>
        </w:rPr>
        <w:t>id</w:t>
      </w:r>
      <w:proofErr w:type="spellEnd"/>
    </w:p>
    <w:p w14:paraId="1BB4D42E" w14:textId="2245722B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segít lekérdezni egy feltöltött recept adatait, hogy azt meg tudjuk jeleníteni.”</w:t>
      </w:r>
    </w:p>
    <w:p w14:paraId="04A67E96" w14:textId="0493DB9E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lastRenderedPageBreak/>
        <w:drawing>
          <wp:inline distT="0" distB="0" distL="0" distR="0" wp14:anchorId="375CF113" wp14:editId="0A260BFA">
            <wp:extent cx="4988344" cy="3361301"/>
            <wp:effectExtent l="0" t="0" r="3175" b="0"/>
            <wp:docPr id="81261286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1286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5923" cy="33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5B93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5258480E" w14:textId="22F6E44B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uploadRecipe</w:t>
      </w:r>
      <w:proofErr w:type="spellEnd"/>
    </w:p>
    <w:p w14:paraId="5BBB046C" w14:textId="111CAF8F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segít feltölteni egy új receptet az adatbázisba”</w:t>
      </w:r>
    </w:p>
    <w:p w14:paraId="348C11FF" w14:textId="2DD9AE3A" w:rsidR="003B39C2" w:rsidRDefault="003B39C2" w:rsidP="003B39C2">
      <w:pPr>
        <w:pStyle w:val="Listaszerbekezds"/>
        <w:ind w:left="1845"/>
        <w:rPr>
          <w:lang w:val="hu-HU"/>
        </w:rPr>
      </w:pPr>
      <w:r w:rsidRPr="003B39C2">
        <w:rPr>
          <w:lang w:val="hu-HU"/>
        </w:rPr>
        <w:drawing>
          <wp:inline distT="0" distB="0" distL="0" distR="0" wp14:anchorId="12FDA99C" wp14:editId="4D79B4A2">
            <wp:extent cx="4740910" cy="3202452"/>
            <wp:effectExtent l="0" t="0" r="2540" b="0"/>
            <wp:docPr id="97125039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5039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5992" cy="32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429A" w14:textId="77777777" w:rsidR="003B39C2" w:rsidRDefault="003B39C2" w:rsidP="003B39C2">
      <w:pPr>
        <w:pStyle w:val="Listaszerbekezds"/>
        <w:ind w:left="1845"/>
        <w:rPr>
          <w:lang w:val="hu-HU"/>
        </w:rPr>
      </w:pPr>
    </w:p>
    <w:p w14:paraId="13F147BA" w14:textId="11F6874A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getComment</w:t>
      </w:r>
      <w:proofErr w:type="spellEnd"/>
      <w:r>
        <w:rPr>
          <w:lang w:val="hu-HU"/>
        </w:rPr>
        <w:t>/:</w:t>
      </w:r>
      <w:proofErr w:type="spellStart"/>
      <w:r>
        <w:rPr>
          <w:lang w:val="hu-HU"/>
        </w:rPr>
        <w:t>id</w:t>
      </w:r>
      <w:proofErr w:type="spellEnd"/>
    </w:p>
    <w:p w14:paraId="51BC27A9" w14:textId="094E6D04" w:rsidR="003B39C2" w:rsidRDefault="003B39C2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 xml:space="preserve">„Ez a végpont lekérdezi egy </w:t>
      </w:r>
      <w:r w:rsidR="00ED599C">
        <w:rPr>
          <w:lang w:val="hu-HU"/>
        </w:rPr>
        <w:t xml:space="preserve">recepthez feltöltött </w:t>
      </w:r>
      <w:proofErr w:type="spellStart"/>
      <w:r w:rsidR="00ED599C">
        <w:rPr>
          <w:lang w:val="hu-HU"/>
        </w:rPr>
        <w:t>komenteket</w:t>
      </w:r>
      <w:proofErr w:type="spellEnd"/>
      <w:r w:rsidR="00ED599C">
        <w:rPr>
          <w:lang w:val="hu-HU"/>
        </w:rPr>
        <w:t>, ki töltötte fel, illetve mikor töltötte fel</w:t>
      </w:r>
      <w:r>
        <w:rPr>
          <w:lang w:val="hu-HU"/>
        </w:rPr>
        <w:t>”</w:t>
      </w:r>
    </w:p>
    <w:p w14:paraId="6EE3FDF1" w14:textId="65D38364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lastRenderedPageBreak/>
        <w:drawing>
          <wp:inline distT="0" distB="0" distL="0" distR="0" wp14:anchorId="7E64739C" wp14:editId="0235BC46">
            <wp:extent cx="4394001" cy="2962275"/>
            <wp:effectExtent l="0" t="0" r="6985" b="0"/>
            <wp:docPr id="186485267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5267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6358" cy="296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A510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4BDBDF90" w14:textId="56B15065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uploadComment</w:t>
      </w:r>
      <w:proofErr w:type="spellEnd"/>
    </w:p>
    <w:p w14:paraId="6ABEA0BB" w14:textId="690207D3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segít, hogy a felhasználók megírhassák véleményeiket egy ételről.”</w:t>
      </w:r>
    </w:p>
    <w:p w14:paraId="4112F0D7" w14:textId="382A0A9B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drawing>
          <wp:inline distT="0" distB="0" distL="0" distR="0" wp14:anchorId="3FE59D46" wp14:editId="23377E97">
            <wp:extent cx="4966491" cy="3343275"/>
            <wp:effectExtent l="0" t="0" r="5715" b="0"/>
            <wp:docPr id="110265615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5615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9987" cy="334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3473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2E75FC68" w14:textId="59153B1E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getFavorites</w:t>
      </w:r>
      <w:proofErr w:type="spellEnd"/>
      <w:r>
        <w:rPr>
          <w:lang w:val="hu-HU"/>
        </w:rPr>
        <w:t>/:</w:t>
      </w:r>
      <w:proofErr w:type="spellStart"/>
      <w:r>
        <w:rPr>
          <w:lang w:val="hu-HU"/>
        </w:rPr>
        <w:t>id</w:t>
      </w:r>
      <w:proofErr w:type="spellEnd"/>
    </w:p>
    <w:p w14:paraId="2A8643E1" w14:textId="7C0C902D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lekérdezi, egy regisztrált felhasználó által kedvencekhez hozzáadott recepteket.”</w:t>
      </w:r>
    </w:p>
    <w:p w14:paraId="7AB7D417" w14:textId="4B889FA4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lastRenderedPageBreak/>
        <w:drawing>
          <wp:inline distT="0" distB="0" distL="0" distR="0" wp14:anchorId="53613343" wp14:editId="3B3C2788">
            <wp:extent cx="4474674" cy="3038475"/>
            <wp:effectExtent l="0" t="0" r="2540" b="0"/>
            <wp:docPr id="18033128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128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7315" cy="304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D104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5103CFEF" w14:textId="388EBD37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addFavorite</w:t>
      </w:r>
      <w:proofErr w:type="spellEnd"/>
    </w:p>
    <w:p w14:paraId="49D0947E" w14:textId="18B830DF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segít egy receptet egy már regisztrált és bejelentkezett felhasználónak a kedvencei közé adni.”</w:t>
      </w:r>
    </w:p>
    <w:p w14:paraId="7C3B1005" w14:textId="092CAD68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drawing>
          <wp:inline distT="0" distB="0" distL="0" distR="0" wp14:anchorId="120528DB" wp14:editId="71B3267E">
            <wp:extent cx="4239416" cy="2877317"/>
            <wp:effectExtent l="0" t="0" r="8890" b="0"/>
            <wp:docPr id="154088080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8080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5366" cy="28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AEFD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26267A45" w14:textId="1477E6BD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removeFavorite</w:t>
      </w:r>
      <w:proofErr w:type="spellEnd"/>
    </w:p>
    <w:p w14:paraId="4294FFF4" w14:textId="32FCACBD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segít egy felhasználónak törölni egy esetlegesen véletlenül hozzáadott receptet a kedvencekhez.”</w:t>
      </w:r>
    </w:p>
    <w:p w14:paraId="7B7DB95E" w14:textId="109FA986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lastRenderedPageBreak/>
        <w:drawing>
          <wp:inline distT="0" distB="0" distL="0" distR="0" wp14:anchorId="58372EA7" wp14:editId="4B337B2E">
            <wp:extent cx="4462638" cy="3019425"/>
            <wp:effectExtent l="0" t="0" r="0" b="0"/>
            <wp:docPr id="1442493490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93490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7717" cy="30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11A4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0DAD2085" w14:textId="75B65398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ingredients</w:t>
      </w:r>
      <w:proofErr w:type="spellEnd"/>
    </w:p>
    <w:p w14:paraId="37FB1AAD" w14:textId="6542518B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„Ez a végpont lekérdezi az összes hozzávalót az adatbázisban”</w:t>
      </w:r>
    </w:p>
    <w:p w14:paraId="5FCB7897" w14:textId="7ABF5BE8" w:rsidR="00ED599C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drawing>
          <wp:inline distT="0" distB="0" distL="0" distR="0" wp14:anchorId="1A35C5D9" wp14:editId="1A4163A7">
            <wp:extent cx="4149820" cy="2802254"/>
            <wp:effectExtent l="0" t="0" r="3175" b="0"/>
            <wp:docPr id="17316656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656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6544" cy="280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6D04" w14:textId="77777777" w:rsidR="00ED599C" w:rsidRDefault="00ED599C" w:rsidP="003B39C2">
      <w:pPr>
        <w:pStyle w:val="Listaszerbekezds"/>
        <w:ind w:left="1845"/>
        <w:rPr>
          <w:lang w:val="hu-HU"/>
        </w:rPr>
      </w:pPr>
    </w:p>
    <w:p w14:paraId="041F16F3" w14:textId="033EDAC2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>-/</w:t>
      </w:r>
      <w:proofErr w:type="spellStart"/>
      <w:r>
        <w:rPr>
          <w:lang w:val="hu-HU"/>
        </w:rPr>
        <w:t>upload</w:t>
      </w:r>
      <w:proofErr w:type="spellEnd"/>
    </w:p>
    <w:p w14:paraId="47E3E66D" w14:textId="41617AC3" w:rsidR="00ED599C" w:rsidRDefault="00ED599C" w:rsidP="003B39C2">
      <w:pPr>
        <w:pStyle w:val="Listaszerbekezds"/>
        <w:ind w:left="1845"/>
        <w:rPr>
          <w:lang w:val="hu-HU"/>
        </w:rPr>
      </w:pPr>
      <w:r>
        <w:rPr>
          <w:lang w:val="hu-HU"/>
        </w:rPr>
        <w:t xml:space="preserve">„Ez a végpont segít, hogy a felhasználó </w:t>
      </w:r>
      <w:proofErr w:type="spellStart"/>
      <w:r>
        <w:rPr>
          <w:lang w:val="hu-HU"/>
        </w:rPr>
        <w:t>feltölthessen</w:t>
      </w:r>
      <w:proofErr w:type="spellEnd"/>
      <w:r>
        <w:rPr>
          <w:lang w:val="hu-HU"/>
        </w:rPr>
        <w:t xml:space="preserve"> egy képet a receptjéről, azaz ételéről.”</w:t>
      </w:r>
    </w:p>
    <w:p w14:paraId="0B5CF163" w14:textId="3716EA90" w:rsidR="00ED599C" w:rsidRPr="003B39C2" w:rsidRDefault="00ED599C" w:rsidP="003B39C2">
      <w:pPr>
        <w:pStyle w:val="Listaszerbekezds"/>
        <w:ind w:left="1845"/>
        <w:rPr>
          <w:lang w:val="hu-HU"/>
        </w:rPr>
      </w:pPr>
      <w:r w:rsidRPr="00ED599C">
        <w:rPr>
          <w:lang w:val="hu-HU"/>
        </w:rPr>
        <w:lastRenderedPageBreak/>
        <w:drawing>
          <wp:inline distT="0" distB="0" distL="0" distR="0" wp14:anchorId="053156E8" wp14:editId="32F8F4E6">
            <wp:extent cx="4798146" cy="3248025"/>
            <wp:effectExtent l="0" t="0" r="2540" b="0"/>
            <wp:docPr id="223542367" name="Kép 1" descr="A képen képernyőkép, szöveg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42367" name="Kép 1" descr="A képen képernyőkép, szöveg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506" cy="32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99C" w:rsidRPr="003B39C2" w:rsidSect="00280F3B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9AF03" w14:textId="77777777" w:rsidR="00280F3B" w:rsidRDefault="00280F3B" w:rsidP="003F6053">
      <w:r>
        <w:separator/>
      </w:r>
    </w:p>
  </w:endnote>
  <w:endnote w:type="continuationSeparator" w:id="0">
    <w:p w14:paraId="03CC25EF" w14:textId="77777777" w:rsidR="00280F3B" w:rsidRDefault="00280F3B" w:rsidP="003F60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68094" w14:textId="77777777" w:rsidR="00280F3B" w:rsidRDefault="00280F3B" w:rsidP="003F6053">
      <w:r>
        <w:separator/>
      </w:r>
    </w:p>
  </w:footnote>
  <w:footnote w:type="continuationSeparator" w:id="0">
    <w:p w14:paraId="3DD04693" w14:textId="77777777" w:rsidR="00280F3B" w:rsidRDefault="00280F3B" w:rsidP="003F60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3830EA"/>
    <w:lvl w:ilvl="0">
      <w:start w:val="1"/>
      <w:numFmt w:val="decimal"/>
      <w:pStyle w:val="Szmozott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41380"/>
    <w:lvl w:ilvl="0">
      <w:start w:val="1"/>
      <w:numFmt w:val="decimal"/>
      <w:pStyle w:val="Szmozott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03CE808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F1A8764"/>
    <w:lvl w:ilvl="0">
      <w:start w:val="1"/>
      <w:numFmt w:val="decimal"/>
      <w:pStyle w:val="Szmozottlist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904064"/>
    <w:lvl w:ilvl="0">
      <w:start w:val="1"/>
      <w:numFmt w:val="bullet"/>
      <w:pStyle w:val="Felsorol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E27FA4"/>
    <w:lvl w:ilvl="0">
      <w:start w:val="1"/>
      <w:numFmt w:val="bullet"/>
      <w:pStyle w:val="Felsorol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DA3A5A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7C28690"/>
    <w:lvl w:ilvl="0">
      <w:start w:val="1"/>
      <w:numFmt w:val="bullet"/>
      <w:pStyle w:val="Felsorol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2AA08A"/>
    <w:lvl w:ilvl="0">
      <w:start w:val="1"/>
      <w:numFmt w:val="decimal"/>
      <w:pStyle w:val="Szmozottlist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CB8A96E"/>
    <w:lvl w:ilvl="0">
      <w:start w:val="1"/>
      <w:numFmt w:val="bullet"/>
      <w:pStyle w:val="Felsorol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40F6143"/>
    <w:multiLevelType w:val="hybridMultilevel"/>
    <w:tmpl w:val="0D84056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46255E8"/>
    <w:multiLevelType w:val="hybridMultilevel"/>
    <w:tmpl w:val="CF0C95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A8D7945"/>
    <w:multiLevelType w:val="multilevel"/>
    <w:tmpl w:val="040E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5F846B8"/>
    <w:multiLevelType w:val="hybridMultilevel"/>
    <w:tmpl w:val="624EA76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C7246BE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152608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AEB0273"/>
    <w:multiLevelType w:val="multilevel"/>
    <w:tmpl w:val="526206A0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37B0D63"/>
    <w:multiLevelType w:val="multilevel"/>
    <w:tmpl w:val="04090023"/>
    <w:styleLink w:val="Cikkelyrsz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4606758"/>
    <w:multiLevelType w:val="hybridMultilevel"/>
    <w:tmpl w:val="F08CB8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4C4F29"/>
    <w:multiLevelType w:val="multilevel"/>
    <w:tmpl w:val="D8061F64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54F05095"/>
    <w:multiLevelType w:val="hybridMultilevel"/>
    <w:tmpl w:val="3CDAC9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350CFB"/>
    <w:multiLevelType w:val="multilevel"/>
    <w:tmpl w:val="9DF09F08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5DEC6B47"/>
    <w:multiLevelType w:val="multilevel"/>
    <w:tmpl w:val="604E1C0A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0" w15:restartNumberingAfterBreak="0">
    <w:nsid w:val="66AC34A5"/>
    <w:multiLevelType w:val="hybridMultilevel"/>
    <w:tmpl w:val="695A361E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DB20EC8"/>
    <w:multiLevelType w:val="hybridMultilevel"/>
    <w:tmpl w:val="643477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4A212A"/>
    <w:multiLevelType w:val="hybridMultilevel"/>
    <w:tmpl w:val="EAB6E0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7C2F0B"/>
    <w:multiLevelType w:val="hybridMultilevel"/>
    <w:tmpl w:val="A732A32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D8C2C6D"/>
    <w:multiLevelType w:val="multilevel"/>
    <w:tmpl w:val="04090023"/>
    <w:lvl w:ilvl="0">
      <w:start w:val="1"/>
      <w:numFmt w:val="upperRoman"/>
      <w:lvlText w:val="%1. cikk"/>
      <w:lvlJc w:val="left"/>
      <w:pPr>
        <w:ind w:left="0" w:firstLine="0"/>
      </w:pPr>
    </w:lvl>
    <w:lvl w:ilvl="1">
      <w:start w:val="1"/>
      <w:numFmt w:val="decimalZero"/>
      <w:isLgl/>
      <w:lvlText w:val="%1. szakasz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6" w15:restartNumberingAfterBreak="0">
    <w:nsid w:val="7DC96EE2"/>
    <w:multiLevelType w:val="hybridMultilevel"/>
    <w:tmpl w:val="DD2A439A"/>
    <w:lvl w:ilvl="0" w:tplc="992E0124">
      <w:numFmt w:val="bullet"/>
      <w:lvlText w:val=""/>
      <w:lvlJc w:val="left"/>
      <w:pPr>
        <w:ind w:left="405" w:hanging="360"/>
      </w:pPr>
      <w:rPr>
        <w:rFonts w:ascii="Symbol" w:eastAsiaTheme="minorHAnsi" w:hAnsi="Symbol" w:cstheme="minorBidi" w:hint="default"/>
      </w:rPr>
    </w:lvl>
    <w:lvl w:ilvl="1" w:tplc="040E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CD5E09E4">
      <w:numFmt w:val="bullet"/>
      <w:lvlText w:val="-"/>
      <w:lvlJc w:val="left"/>
      <w:pPr>
        <w:ind w:left="1845" w:hanging="360"/>
      </w:pPr>
      <w:rPr>
        <w:rFonts w:ascii="Calibri" w:eastAsiaTheme="minorHAnsi" w:hAnsi="Calibri" w:cs="Calibri" w:hint="default"/>
      </w:rPr>
    </w:lvl>
    <w:lvl w:ilvl="3" w:tplc="040E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 w16cid:durableId="1473327077">
    <w:abstractNumId w:val="28"/>
  </w:num>
  <w:num w:numId="2" w16cid:durableId="1307591079">
    <w:abstractNumId w:val="15"/>
  </w:num>
  <w:num w:numId="3" w16cid:durableId="40057285">
    <w:abstractNumId w:val="10"/>
  </w:num>
  <w:num w:numId="4" w16cid:durableId="1642424455">
    <w:abstractNumId w:val="32"/>
  </w:num>
  <w:num w:numId="5" w16cid:durableId="922223516">
    <w:abstractNumId w:val="16"/>
  </w:num>
  <w:num w:numId="6" w16cid:durableId="1525170623">
    <w:abstractNumId w:val="22"/>
  </w:num>
  <w:num w:numId="7" w16cid:durableId="1329409126">
    <w:abstractNumId w:val="26"/>
  </w:num>
  <w:num w:numId="8" w16cid:durableId="1283997212">
    <w:abstractNumId w:val="9"/>
  </w:num>
  <w:num w:numId="9" w16cid:durableId="424885508">
    <w:abstractNumId w:val="7"/>
  </w:num>
  <w:num w:numId="10" w16cid:durableId="2030446545">
    <w:abstractNumId w:val="6"/>
  </w:num>
  <w:num w:numId="11" w16cid:durableId="1435400335">
    <w:abstractNumId w:val="5"/>
  </w:num>
  <w:num w:numId="12" w16cid:durableId="680010362">
    <w:abstractNumId w:val="4"/>
  </w:num>
  <w:num w:numId="13" w16cid:durableId="524560262">
    <w:abstractNumId w:val="8"/>
  </w:num>
  <w:num w:numId="14" w16cid:durableId="931008206">
    <w:abstractNumId w:val="3"/>
  </w:num>
  <w:num w:numId="15" w16cid:durableId="770855321">
    <w:abstractNumId w:val="2"/>
  </w:num>
  <w:num w:numId="16" w16cid:durableId="1889296172">
    <w:abstractNumId w:val="1"/>
  </w:num>
  <w:num w:numId="17" w16cid:durableId="705831714">
    <w:abstractNumId w:val="0"/>
  </w:num>
  <w:num w:numId="18" w16cid:durableId="401102519">
    <w:abstractNumId w:val="18"/>
  </w:num>
  <w:num w:numId="19" w16cid:durableId="1415854659">
    <w:abstractNumId w:val="20"/>
  </w:num>
  <w:num w:numId="20" w16cid:durableId="1671254713">
    <w:abstractNumId w:val="29"/>
  </w:num>
  <w:num w:numId="21" w16cid:durableId="2013335022">
    <w:abstractNumId w:val="24"/>
  </w:num>
  <w:num w:numId="22" w16cid:durableId="367528000">
    <w:abstractNumId w:val="13"/>
  </w:num>
  <w:num w:numId="23" w16cid:durableId="1040131209">
    <w:abstractNumId w:val="35"/>
  </w:num>
  <w:num w:numId="24" w16cid:durableId="1760371348">
    <w:abstractNumId w:val="19"/>
  </w:num>
  <w:num w:numId="25" w16cid:durableId="1470365858">
    <w:abstractNumId w:val="21"/>
  </w:num>
  <w:num w:numId="26" w16cid:durableId="1883129170">
    <w:abstractNumId w:val="23"/>
  </w:num>
  <w:num w:numId="27" w16cid:durableId="1730374272">
    <w:abstractNumId w:val="34"/>
  </w:num>
  <w:num w:numId="28" w16cid:durableId="476991338">
    <w:abstractNumId w:val="36"/>
  </w:num>
  <w:num w:numId="29" w16cid:durableId="1025712772">
    <w:abstractNumId w:val="27"/>
  </w:num>
  <w:num w:numId="30" w16cid:durableId="21590809">
    <w:abstractNumId w:val="30"/>
  </w:num>
  <w:num w:numId="31" w16cid:durableId="2016105176">
    <w:abstractNumId w:val="31"/>
  </w:num>
  <w:num w:numId="32" w16cid:durableId="1757357343">
    <w:abstractNumId w:val="25"/>
  </w:num>
  <w:num w:numId="33" w16cid:durableId="1720938203">
    <w:abstractNumId w:val="17"/>
  </w:num>
  <w:num w:numId="34" w16cid:durableId="1084835314">
    <w:abstractNumId w:val="14"/>
  </w:num>
  <w:num w:numId="35" w16cid:durableId="1560283112">
    <w:abstractNumId w:val="33"/>
  </w:num>
  <w:num w:numId="36" w16cid:durableId="257062763">
    <w:abstractNumId w:val="12"/>
  </w:num>
  <w:num w:numId="37" w16cid:durableId="12855049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722"/>
    <w:rsid w:val="0000449B"/>
    <w:rsid w:val="000A5310"/>
    <w:rsid w:val="00181654"/>
    <w:rsid w:val="001E095F"/>
    <w:rsid w:val="001F7BF3"/>
    <w:rsid w:val="0021745A"/>
    <w:rsid w:val="00231346"/>
    <w:rsid w:val="00280F3B"/>
    <w:rsid w:val="002A5376"/>
    <w:rsid w:val="002C525C"/>
    <w:rsid w:val="00366766"/>
    <w:rsid w:val="00393C6F"/>
    <w:rsid w:val="003A1CB3"/>
    <w:rsid w:val="003B038F"/>
    <w:rsid w:val="003B39C2"/>
    <w:rsid w:val="003C6101"/>
    <w:rsid w:val="003F6053"/>
    <w:rsid w:val="004822FC"/>
    <w:rsid w:val="00483400"/>
    <w:rsid w:val="004C7704"/>
    <w:rsid w:val="004E108E"/>
    <w:rsid w:val="00543383"/>
    <w:rsid w:val="0054764B"/>
    <w:rsid w:val="00550D15"/>
    <w:rsid w:val="005B295F"/>
    <w:rsid w:val="005E338C"/>
    <w:rsid w:val="00630FE3"/>
    <w:rsid w:val="00645252"/>
    <w:rsid w:val="00682502"/>
    <w:rsid w:val="006D3D74"/>
    <w:rsid w:val="006E38B7"/>
    <w:rsid w:val="00721136"/>
    <w:rsid w:val="00732EE0"/>
    <w:rsid w:val="00742FDD"/>
    <w:rsid w:val="007C7A49"/>
    <w:rsid w:val="0083569A"/>
    <w:rsid w:val="008E72D1"/>
    <w:rsid w:val="00A34ACC"/>
    <w:rsid w:val="00A9204E"/>
    <w:rsid w:val="00AA5790"/>
    <w:rsid w:val="00B12722"/>
    <w:rsid w:val="00B33451"/>
    <w:rsid w:val="00B50E28"/>
    <w:rsid w:val="00B95C30"/>
    <w:rsid w:val="00BF7AAF"/>
    <w:rsid w:val="00C435A3"/>
    <w:rsid w:val="00C43C21"/>
    <w:rsid w:val="00C5094A"/>
    <w:rsid w:val="00C73386"/>
    <w:rsid w:val="00C81771"/>
    <w:rsid w:val="00CD4CEA"/>
    <w:rsid w:val="00CF2160"/>
    <w:rsid w:val="00D650A3"/>
    <w:rsid w:val="00E531DC"/>
    <w:rsid w:val="00E82FB3"/>
    <w:rsid w:val="00EB02E8"/>
    <w:rsid w:val="00ED599C"/>
    <w:rsid w:val="00EF2810"/>
    <w:rsid w:val="00F113C7"/>
    <w:rsid w:val="00F67669"/>
    <w:rsid w:val="00F76063"/>
    <w:rsid w:val="00F92EAF"/>
    <w:rsid w:val="00FC0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8B5F6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F6053"/>
    <w:rPr>
      <w:rFonts w:ascii="Calibri" w:hAnsi="Calibri" w:cs="Calibri"/>
    </w:rPr>
  </w:style>
  <w:style w:type="paragraph" w:styleId="Cmsor1">
    <w:name w:val="heading 1"/>
    <w:basedOn w:val="Norml"/>
    <w:next w:val="Norml"/>
    <w:link w:val="Cmsor1Char"/>
    <w:uiPriority w:val="9"/>
    <w:qFormat/>
    <w:rsid w:val="003F6053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F6053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F6053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F6053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3F6053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3F6053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3F6053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3F6053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3F6053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F6053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F6053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3F6053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3F6053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Cmsor5Char">
    <w:name w:val="Címsor 5 Char"/>
    <w:basedOn w:val="Bekezdsalapbettpusa"/>
    <w:link w:val="Cmsor5"/>
    <w:uiPriority w:val="9"/>
    <w:rsid w:val="003F6053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Cmsor6Char">
    <w:name w:val="Címsor 6 Char"/>
    <w:basedOn w:val="Bekezdsalapbettpusa"/>
    <w:link w:val="Cmsor6"/>
    <w:uiPriority w:val="9"/>
    <w:rsid w:val="003F6053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3F6053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3F6053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3F6053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Cm">
    <w:name w:val="Title"/>
    <w:basedOn w:val="Norml"/>
    <w:next w:val="Norml"/>
    <w:link w:val="CmChar"/>
    <w:uiPriority w:val="10"/>
    <w:qFormat/>
    <w:rsid w:val="003F6053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F6053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F605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3F6053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Finomkiemels">
    <w:name w:val="Subtle Emphasis"/>
    <w:basedOn w:val="Bekezdsalapbettpusa"/>
    <w:uiPriority w:val="19"/>
    <w:qFormat/>
    <w:rsid w:val="003F6053"/>
    <w:rPr>
      <w:rFonts w:ascii="Calibri" w:hAnsi="Calibri" w:cs="Calibri"/>
      <w:i/>
      <w:iCs/>
      <w:color w:val="404040" w:themeColor="text1" w:themeTint="BF"/>
    </w:rPr>
  </w:style>
  <w:style w:type="character" w:styleId="Kiemels">
    <w:name w:val="Emphasis"/>
    <w:basedOn w:val="Bekezdsalapbettpusa"/>
    <w:uiPriority w:val="20"/>
    <w:qFormat/>
    <w:rsid w:val="003F6053"/>
    <w:rPr>
      <w:rFonts w:ascii="Calibri" w:hAnsi="Calibri" w:cs="Calibri"/>
      <w:i/>
      <w:iCs/>
    </w:rPr>
  </w:style>
  <w:style w:type="character" w:styleId="Erskiemels">
    <w:name w:val="Intense Emphasis"/>
    <w:basedOn w:val="Bekezdsalapbettpusa"/>
    <w:uiPriority w:val="21"/>
    <w:qFormat/>
    <w:rsid w:val="003F6053"/>
    <w:rPr>
      <w:rFonts w:ascii="Calibri" w:hAnsi="Calibri" w:cs="Calibri"/>
      <w:i/>
      <w:iCs/>
      <w:color w:val="1F4E79" w:themeColor="accent1" w:themeShade="80"/>
    </w:rPr>
  </w:style>
  <w:style w:type="character" w:styleId="Kiemels2">
    <w:name w:val="Strong"/>
    <w:basedOn w:val="Bekezdsalapbettpusa"/>
    <w:uiPriority w:val="22"/>
    <w:qFormat/>
    <w:rsid w:val="003F6053"/>
    <w:rPr>
      <w:rFonts w:ascii="Calibri" w:hAnsi="Calibri" w:cs="Calibri"/>
      <w:b/>
      <w:bCs/>
    </w:rPr>
  </w:style>
  <w:style w:type="paragraph" w:styleId="Idzet">
    <w:name w:val="Quote"/>
    <w:basedOn w:val="Norml"/>
    <w:next w:val="Norml"/>
    <w:link w:val="IdzetChar"/>
    <w:uiPriority w:val="29"/>
    <w:qFormat/>
    <w:rsid w:val="003F605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F6053"/>
    <w:rPr>
      <w:rFonts w:ascii="Calibri" w:hAnsi="Calibri" w:cs="Calibri"/>
      <w:i/>
      <w:iCs/>
      <w:color w:val="404040" w:themeColor="text1" w:themeTint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F6053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F6053"/>
    <w:rPr>
      <w:rFonts w:ascii="Calibri" w:hAnsi="Calibri" w:cs="Calibri"/>
      <w:i/>
      <w:iCs/>
      <w:color w:val="1F4E79" w:themeColor="accent1" w:themeShade="80"/>
    </w:rPr>
  </w:style>
  <w:style w:type="character" w:styleId="Finomhivatkozs">
    <w:name w:val="Subtle Reference"/>
    <w:basedOn w:val="Bekezdsalapbettpusa"/>
    <w:uiPriority w:val="31"/>
    <w:qFormat/>
    <w:rsid w:val="003F6053"/>
    <w:rPr>
      <w:rFonts w:ascii="Calibri" w:hAnsi="Calibri" w:cs="Calibri"/>
      <w:smallCaps/>
      <w:color w:val="5A5A5A" w:themeColor="text1" w:themeTint="A5"/>
    </w:rPr>
  </w:style>
  <w:style w:type="character" w:styleId="Ershivatkozs">
    <w:name w:val="Intense Reference"/>
    <w:basedOn w:val="Bekezdsalapbettpusa"/>
    <w:uiPriority w:val="32"/>
    <w:qFormat/>
    <w:rsid w:val="003F6053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Knyvcme">
    <w:name w:val="Book Title"/>
    <w:basedOn w:val="Bekezdsalapbettpusa"/>
    <w:uiPriority w:val="33"/>
    <w:qFormat/>
    <w:rsid w:val="003F6053"/>
    <w:rPr>
      <w:rFonts w:ascii="Calibri" w:hAnsi="Calibri" w:cs="Calibri"/>
      <w:b/>
      <w:bCs/>
      <w:i/>
      <w:iCs/>
      <w:spacing w:val="5"/>
    </w:rPr>
  </w:style>
  <w:style w:type="character" w:styleId="Hiperhivatkozs">
    <w:name w:val="Hyperlink"/>
    <w:basedOn w:val="Bekezdsalapbettpusa"/>
    <w:uiPriority w:val="99"/>
    <w:unhideWhenUsed/>
    <w:rsid w:val="003F6053"/>
    <w:rPr>
      <w:rFonts w:ascii="Calibri" w:hAnsi="Calibri" w:cs="Calibri"/>
      <w:color w:val="1F4E79" w:themeColor="accent1" w:themeShade="80"/>
      <w:u w:val="single"/>
    </w:rPr>
  </w:style>
  <w:style w:type="character" w:styleId="Mrltotthiperhivatkozs">
    <w:name w:val="FollowedHyperlink"/>
    <w:basedOn w:val="Bekezdsalapbettpusa"/>
    <w:uiPriority w:val="99"/>
    <w:unhideWhenUsed/>
    <w:rsid w:val="003F6053"/>
    <w:rPr>
      <w:rFonts w:ascii="Calibri" w:hAnsi="Calibri" w:cs="Calibri"/>
      <w:color w:val="954F72" w:themeColor="followed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3F6053"/>
    <w:pPr>
      <w:spacing w:after="200"/>
    </w:pPr>
    <w:rPr>
      <w:i/>
      <w:iCs/>
      <w:color w:val="44546A" w:themeColor="text2"/>
      <w:szCs w:val="1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F6053"/>
    <w:rPr>
      <w:rFonts w:ascii="Segoe UI" w:hAnsi="Segoe UI" w:cs="Segoe UI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F6053"/>
    <w:rPr>
      <w:rFonts w:ascii="Segoe UI" w:hAnsi="Segoe UI" w:cs="Segoe UI"/>
      <w:szCs w:val="18"/>
    </w:rPr>
  </w:style>
  <w:style w:type="paragraph" w:styleId="Szvegblokk">
    <w:name w:val="Block Text"/>
    <w:basedOn w:val="Norml"/>
    <w:uiPriority w:val="99"/>
    <w:semiHidden/>
    <w:unhideWhenUsed/>
    <w:rsid w:val="003F6053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Szvegtrzs3">
    <w:name w:val="Body Text 3"/>
    <w:basedOn w:val="Norml"/>
    <w:link w:val="Szvegtrzs3Char"/>
    <w:uiPriority w:val="99"/>
    <w:semiHidden/>
    <w:unhideWhenUsed/>
    <w:rsid w:val="003F6053"/>
    <w:pPr>
      <w:spacing w:after="120"/>
    </w:pPr>
    <w:rPr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3F6053"/>
    <w:rPr>
      <w:rFonts w:ascii="Calibri" w:hAnsi="Calibri" w:cs="Calibri"/>
      <w:szCs w:val="16"/>
    </w:rPr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3F6053"/>
    <w:pPr>
      <w:spacing w:after="120"/>
      <w:ind w:left="360"/>
    </w:pPr>
    <w:rPr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3F6053"/>
    <w:rPr>
      <w:rFonts w:ascii="Calibri" w:hAnsi="Calibri" w:cs="Calibri"/>
      <w:szCs w:val="16"/>
    </w:rPr>
  </w:style>
  <w:style w:type="character" w:styleId="Jegyzethivatkozs">
    <w:name w:val="annotation reference"/>
    <w:basedOn w:val="Bekezdsalapbettpusa"/>
    <w:uiPriority w:val="99"/>
    <w:semiHidden/>
    <w:unhideWhenUsed/>
    <w:rsid w:val="003F6053"/>
    <w:rPr>
      <w:rFonts w:ascii="Calibri" w:hAnsi="Calibri" w:cs="Calibri"/>
      <w:sz w:val="22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3F6053"/>
    <w:rPr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3F6053"/>
    <w:rPr>
      <w:rFonts w:ascii="Calibri" w:hAnsi="Calibri" w:cs="Calibri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F6053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F6053"/>
    <w:rPr>
      <w:rFonts w:ascii="Calibri" w:hAnsi="Calibri" w:cs="Calibri"/>
      <w:b/>
      <w:bCs/>
      <w:szCs w:val="20"/>
    </w:rPr>
  </w:style>
  <w:style w:type="paragraph" w:styleId="Dokumentumtrkp">
    <w:name w:val="Document Map"/>
    <w:basedOn w:val="Norml"/>
    <w:link w:val="DokumentumtrkpChar"/>
    <w:uiPriority w:val="99"/>
    <w:semiHidden/>
    <w:unhideWhenUsed/>
    <w:rsid w:val="003F6053"/>
    <w:rPr>
      <w:rFonts w:ascii="Segoe UI" w:hAnsi="Segoe UI" w:cs="Segoe UI"/>
      <w:szCs w:val="16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3F6053"/>
    <w:rPr>
      <w:rFonts w:ascii="Segoe UI" w:hAnsi="Segoe UI" w:cs="Segoe UI"/>
      <w:szCs w:val="16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3F6053"/>
    <w:rPr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3F6053"/>
    <w:rPr>
      <w:rFonts w:ascii="Calibri" w:hAnsi="Calibri" w:cs="Calibri"/>
      <w:szCs w:val="20"/>
    </w:rPr>
  </w:style>
  <w:style w:type="paragraph" w:styleId="Feladcmebortkon">
    <w:name w:val="envelope return"/>
    <w:basedOn w:val="Norml"/>
    <w:uiPriority w:val="99"/>
    <w:semiHidden/>
    <w:unhideWhenUsed/>
    <w:rsid w:val="003F6053"/>
    <w:rPr>
      <w:rFonts w:ascii="Calibri Light" w:eastAsiaTheme="majorEastAsia" w:hAnsi="Calibri Light" w:cs="Calibri Light"/>
      <w:szCs w:val="20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3F6053"/>
    <w:rPr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3F6053"/>
    <w:rPr>
      <w:rFonts w:ascii="Calibri" w:hAnsi="Calibri" w:cs="Calibri"/>
      <w:szCs w:val="20"/>
    </w:rPr>
  </w:style>
  <w:style w:type="character" w:styleId="HTML-kd">
    <w:name w:val="HTML Code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character" w:styleId="HTML-billentyzet">
    <w:name w:val="HTML Keyboard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F6053"/>
    <w:rPr>
      <w:rFonts w:ascii="Consolas" w:hAnsi="Consolas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F6053"/>
    <w:rPr>
      <w:rFonts w:ascii="Consolas" w:hAnsi="Consolas" w:cs="Calibri"/>
      <w:szCs w:val="20"/>
    </w:rPr>
  </w:style>
  <w:style w:type="character" w:styleId="HTML-rgp">
    <w:name w:val="HTML Typewriter"/>
    <w:basedOn w:val="Bekezdsalapbettpusa"/>
    <w:uiPriority w:val="99"/>
    <w:semiHidden/>
    <w:unhideWhenUsed/>
    <w:rsid w:val="003F6053"/>
    <w:rPr>
      <w:rFonts w:ascii="Consolas" w:hAnsi="Consolas" w:cs="Calibri"/>
      <w:sz w:val="22"/>
      <w:szCs w:val="20"/>
    </w:rPr>
  </w:style>
  <w:style w:type="paragraph" w:styleId="Makrszvege">
    <w:name w:val="macro"/>
    <w:link w:val="MakrszvegeChar"/>
    <w:uiPriority w:val="99"/>
    <w:semiHidden/>
    <w:unhideWhenUsed/>
    <w:rsid w:val="003F605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MakrszvegeChar">
    <w:name w:val="Makró szövege Char"/>
    <w:basedOn w:val="Bekezdsalapbettpusa"/>
    <w:link w:val="Makrszvege"/>
    <w:uiPriority w:val="99"/>
    <w:semiHidden/>
    <w:rsid w:val="003F6053"/>
    <w:rPr>
      <w:rFonts w:ascii="Consolas" w:hAnsi="Consolas" w:cs="Calibri"/>
      <w:szCs w:val="20"/>
    </w:rPr>
  </w:style>
  <w:style w:type="paragraph" w:styleId="Csakszveg">
    <w:name w:val="Plain Text"/>
    <w:basedOn w:val="Norml"/>
    <w:link w:val="CsakszvegChar"/>
    <w:uiPriority w:val="99"/>
    <w:semiHidden/>
    <w:unhideWhenUsed/>
    <w:rsid w:val="003F6053"/>
    <w:rPr>
      <w:rFonts w:ascii="Consolas" w:hAnsi="Consolas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3F6053"/>
    <w:rPr>
      <w:rFonts w:ascii="Consolas" w:hAnsi="Consolas" w:cs="Calibri"/>
      <w:szCs w:val="21"/>
    </w:rPr>
  </w:style>
  <w:style w:type="character" w:styleId="Helyrzszveg">
    <w:name w:val="Placeholder Text"/>
    <w:basedOn w:val="Bekezdsalapbettpusa"/>
    <w:uiPriority w:val="99"/>
    <w:semiHidden/>
    <w:rsid w:val="003F6053"/>
    <w:rPr>
      <w:rFonts w:ascii="Calibri" w:hAnsi="Calibri" w:cs="Calibri"/>
      <w:color w:val="3B3838" w:themeColor="background2" w:themeShade="40"/>
    </w:rPr>
  </w:style>
  <w:style w:type="paragraph" w:styleId="lfej">
    <w:name w:val="header"/>
    <w:basedOn w:val="Norml"/>
    <w:link w:val="lfejChar"/>
    <w:uiPriority w:val="99"/>
    <w:unhideWhenUsed/>
    <w:rsid w:val="003F6053"/>
  </w:style>
  <w:style w:type="character" w:customStyle="1" w:styleId="lfejChar">
    <w:name w:val="Élőfej Char"/>
    <w:basedOn w:val="Bekezdsalapbettpusa"/>
    <w:link w:val="lfej"/>
    <w:uiPriority w:val="99"/>
    <w:rsid w:val="003F6053"/>
    <w:rPr>
      <w:rFonts w:ascii="Calibri" w:hAnsi="Calibri" w:cs="Calibri"/>
    </w:rPr>
  </w:style>
  <w:style w:type="paragraph" w:styleId="llb">
    <w:name w:val="footer"/>
    <w:basedOn w:val="Norml"/>
    <w:link w:val="llbChar"/>
    <w:uiPriority w:val="99"/>
    <w:unhideWhenUsed/>
    <w:rsid w:val="003F6053"/>
  </w:style>
  <w:style w:type="character" w:customStyle="1" w:styleId="llbChar">
    <w:name w:val="Élőláb Char"/>
    <w:basedOn w:val="Bekezdsalapbettpusa"/>
    <w:link w:val="llb"/>
    <w:uiPriority w:val="99"/>
    <w:rsid w:val="003F6053"/>
    <w:rPr>
      <w:rFonts w:ascii="Calibri" w:hAnsi="Calibri" w:cs="Calibri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3F6053"/>
    <w:pPr>
      <w:spacing w:after="120"/>
      <w:ind w:left="1757"/>
    </w:pPr>
  </w:style>
  <w:style w:type="character" w:styleId="Megemlts">
    <w:name w:val="Mention"/>
    <w:basedOn w:val="Bekezdsalapbettpusa"/>
    <w:uiPriority w:val="99"/>
    <w:semiHidden/>
    <w:unhideWhenUsed/>
    <w:rsid w:val="003F605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Nemlista"/>
    <w:uiPriority w:val="99"/>
    <w:semiHidden/>
    <w:unhideWhenUsed/>
    <w:rsid w:val="003F6053"/>
    <w:pPr>
      <w:numPr>
        <w:numId w:val="24"/>
      </w:numPr>
    </w:pPr>
  </w:style>
  <w:style w:type="numbering" w:styleId="1ai">
    <w:name w:val="Outline List 1"/>
    <w:basedOn w:val="Nemlista"/>
    <w:uiPriority w:val="99"/>
    <w:semiHidden/>
    <w:unhideWhenUsed/>
    <w:rsid w:val="003F6053"/>
    <w:pPr>
      <w:numPr>
        <w:numId w:val="25"/>
      </w:numPr>
    </w:pPr>
  </w:style>
  <w:style w:type="character" w:styleId="HTML-vltoz">
    <w:name w:val="HTML Variable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paragraph" w:styleId="HTML-cm">
    <w:name w:val="HTML Address"/>
    <w:basedOn w:val="Norml"/>
    <w:link w:val="HTML-cmChar"/>
    <w:uiPriority w:val="99"/>
    <w:semiHidden/>
    <w:unhideWhenUsed/>
    <w:rsid w:val="003F6053"/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3F6053"/>
    <w:rPr>
      <w:rFonts w:ascii="Calibri" w:hAnsi="Calibri" w:cs="Calibri"/>
      <w:i/>
      <w:iCs/>
    </w:rPr>
  </w:style>
  <w:style w:type="character" w:styleId="HTML-definci">
    <w:name w:val="HTML Definition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character" w:styleId="HTML-idzet">
    <w:name w:val="HTML Cite"/>
    <w:basedOn w:val="Bekezdsalapbettpusa"/>
    <w:uiPriority w:val="99"/>
    <w:semiHidden/>
    <w:unhideWhenUsed/>
    <w:rsid w:val="003F6053"/>
    <w:rPr>
      <w:rFonts w:ascii="Calibri" w:hAnsi="Calibri" w:cs="Calibri"/>
      <w:i/>
      <w:iCs/>
    </w:rPr>
  </w:style>
  <w:style w:type="character" w:styleId="HTML-minta">
    <w:name w:val="HTML Sample"/>
    <w:basedOn w:val="Bekezdsalapbettpusa"/>
    <w:uiPriority w:val="99"/>
    <w:semiHidden/>
    <w:unhideWhenUsed/>
    <w:rsid w:val="003F6053"/>
    <w:rPr>
      <w:rFonts w:ascii="Consolas" w:hAnsi="Consolas" w:cs="Calibri"/>
      <w:sz w:val="24"/>
      <w:szCs w:val="24"/>
    </w:rPr>
  </w:style>
  <w:style w:type="character" w:styleId="HTML-mozaiksz">
    <w:name w:val="HTML Acronym"/>
    <w:basedOn w:val="Bekezdsalapbettpusa"/>
    <w:uiPriority w:val="99"/>
    <w:semiHidden/>
    <w:unhideWhenUsed/>
    <w:rsid w:val="003F6053"/>
    <w:rPr>
      <w:rFonts w:ascii="Calibri" w:hAnsi="Calibri" w:cs="Calibri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3F6053"/>
    <w:pPr>
      <w:spacing w:after="100"/>
    </w:pPr>
  </w:style>
  <w:style w:type="paragraph" w:styleId="TJ2">
    <w:name w:val="toc 2"/>
    <w:basedOn w:val="Norml"/>
    <w:next w:val="Norml"/>
    <w:autoRedefine/>
    <w:uiPriority w:val="39"/>
    <w:semiHidden/>
    <w:unhideWhenUsed/>
    <w:rsid w:val="003F6053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semiHidden/>
    <w:unhideWhenUsed/>
    <w:rsid w:val="003F6053"/>
    <w:pPr>
      <w:spacing w:after="100"/>
      <w:ind w:left="440"/>
    </w:pPr>
  </w:style>
  <w:style w:type="paragraph" w:styleId="TJ4">
    <w:name w:val="toc 4"/>
    <w:basedOn w:val="Norml"/>
    <w:next w:val="Norml"/>
    <w:autoRedefine/>
    <w:uiPriority w:val="39"/>
    <w:semiHidden/>
    <w:unhideWhenUsed/>
    <w:rsid w:val="003F6053"/>
    <w:pPr>
      <w:spacing w:after="100"/>
      <w:ind w:left="660"/>
    </w:pPr>
  </w:style>
  <w:style w:type="paragraph" w:styleId="TJ5">
    <w:name w:val="toc 5"/>
    <w:basedOn w:val="Norml"/>
    <w:next w:val="Norml"/>
    <w:autoRedefine/>
    <w:uiPriority w:val="39"/>
    <w:semiHidden/>
    <w:unhideWhenUsed/>
    <w:rsid w:val="003F6053"/>
    <w:pPr>
      <w:spacing w:after="100"/>
      <w:ind w:left="880"/>
    </w:pPr>
  </w:style>
  <w:style w:type="paragraph" w:styleId="TJ6">
    <w:name w:val="toc 6"/>
    <w:basedOn w:val="Norml"/>
    <w:next w:val="Norml"/>
    <w:autoRedefine/>
    <w:uiPriority w:val="39"/>
    <w:semiHidden/>
    <w:unhideWhenUsed/>
    <w:rsid w:val="003F6053"/>
    <w:pPr>
      <w:spacing w:after="100"/>
      <w:ind w:left="1100"/>
    </w:pPr>
  </w:style>
  <w:style w:type="paragraph" w:styleId="TJ7">
    <w:name w:val="toc 7"/>
    <w:basedOn w:val="Norml"/>
    <w:next w:val="Norml"/>
    <w:autoRedefine/>
    <w:uiPriority w:val="39"/>
    <w:semiHidden/>
    <w:unhideWhenUsed/>
    <w:rsid w:val="003F6053"/>
    <w:pPr>
      <w:spacing w:after="100"/>
      <w:ind w:left="1320"/>
    </w:pPr>
  </w:style>
  <w:style w:type="paragraph" w:styleId="TJ8">
    <w:name w:val="toc 8"/>
    <w:basedOn w:val="Norml"/>
    <w:next w:val="Norml"/>
    <w:autoRedefine/>
    <w:uiPriority w:val="39"/>
    <w:semiHidden/>
    <w:unhideWhenUsed/>
    <w:rsid w:val="003F6053"/>
    <w:pPr>
      <w:spacing w:after="100"/>
      <w:ind w:left="1540"/>
    </w:p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3F6053"/>
    <w:pPr>
      <w:outlineLvl w:val="9"/>
    </w:pPr>
    <w:rPr>
      <w:color w:val="2E74B5" w:themeColor="accent1" w:themeShade="BF"/>
    </w:rPr>
  </w:style>
  <w:style w:type="table" w:styleId="Profitblzat">
    <w:name w:val="Table Professional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Kzepeslista1">
    <w:name w:val="Medium List 1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Kzepeslista12jellszn">
    <w:name w:val="Medium List 1 Accent 2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Kzepeslista13jellszn">
    <w:name w:val="Medium List 1 Accent 3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Kzepeslista14jellszn">
    <w:name w:val="Medium List 1 Accent 4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Kzepeslista15jellszn">
    <w:name w:val="Medium List 1 Accent 5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Kzepeslista16jellszn">
    <w:name w:val="Medium List 1 Accent 6"/>
    <w:basedOn w:val="Normltblzat"/>
    <w:uiPriority w:val="65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Kzepeslista2">
    <w:name w:val="Medium List 2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nykols1">
    <w:name w:val="Medium Shading 1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rsid w:val="003F6053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semiHidden/>
    <w:unhideWhenUsed/>
    <w:rsid w:val="003F6053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semiHidden/>
    <w:unhideWhenUsed/>
    <w:rsid w:val="003F605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cs1">
    <w:name w:val="Medium Grid 1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Kzepesrcs12jellszn">
    <w:name w:val="Medium Grid 1 Accent 2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zepesrcs13jellszn">
    <w:name w:val="Medium Grid 1 Accent 3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zepesrcs14jellszn">
    <w:name w:val="Medium Grid 1 Accent 4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zepesrcs15jellszn">
    <w:name w:val="Medium Grid 1 Accent 5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Kzepesrcs16jellszn">
    <w:name w:val="Medium Grid 1 Accent 6"/>
    <w:basedOn w:val="Normltblzat"/>
    <w:uiPriority w:val="67"/>
    <w:semiHidden/>
    <w:unhideWhenUsed/>
    <w:rsid w:val="003F6053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Kzepesrcs2">
    <w:name w:val="Medium Grid 2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semiHidden/>
    <w:unhideWhenUsed/>
    <w:rsid w:val="003F6053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Kzepesrcs32jellszn">
    <w:name w:val="Medium Grid 3 Accent 2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Kzepesrcs33jellszn">
    <w:name w:val="Medium Grid 3 Accent 3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Kzepesrcs34jellszn">
    <w:name w:val="Medium Grid 3 Accent 4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Kzepesrcs35jellszn">
    <w:name w:val="Medium Grid 3 Accent 5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Kzepesrcs36jellszn">
    <w:name w:val="Medium Grid 3 Accent 6"/>
    <w:basedOn w:val="Normltblzat"/>
    <w:uiPriority w:val="69"/>
    <w:semiHidden/>
    <w:unhideWhenUsed/>
    <w:rsid w:val="003F605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Irodalomjegyzk">
    <w:name w:val="Bibliography"/>
    <w:basedOn w:val="Norml"/>
    <w:next w:val="Norml"/>
    <w:uiPriority w:val="37"/>
    <w:semiHidden/>
    <w:unhideWhenUsed/>
    <w:rsid w:val="003F6053"/>
  </w:style>
  <w:style w:type="character" w:styleId="Hashtag">
    <w:name w:val="Hashtag"/>
    <w:basedOn w:val="Bekezdsalapbettpusa"/>
    <w:uiPriority w:val="99"/>
    <w:semiHidden/>
    <w:unhideWhenUsed/>
    <w:rsid w:val="003F6053"/>
    <w:rPr>
      <w:rFonts w:ascii="Calibri" w:hAnsi="Calibri" w:cs="Calibri"/>
      <w:color w:val="2B579A"/>
      <w:shd w:val="clear" w:color="auto" w:fill="E1DFDD"/>
    </w:rPr>
  </w:style>
  <w:style w:type="paragraph" w:styleId="zenetfej">
    <w:name w:val="Message Header"/>
    <w:basedOn w:val="Norml"/>
    <w:link w:val="zenetfejChar"/>
    <w:uiPriority w:val="99"/>
    <w:semiHidden/>
    <w:unhideWhenUsed/>
    <w:rsid w:val="003F605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3F6053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Elegnstblzat">
    <w:name w:val="Table Elegant"/>
    <w:basedOn w:val="Normltblzat"/>
    <w:uiPriority w:val="99"/>
    <w:semiHidden/>
    <w:unhideWhenUsed/>
    <w:rsid w:val="003F605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l"/>
    <w:uiPriority w:val="99"/>
    <w:semiHidden/>
    <w:unhideWhenUsed/>
    <w:rsid w:val="003F6053"/>
    <w:pPr>
      <w:ind w:left="360" w:hanging="360"/>
      <w:contextualSpacing/>
    </w:pPr>
  </w:style>
  <w:style w:type="paragraph" w:styleId="Lista2">
    <w:name w:val="List 2"/>
    <w:basedOn w:val="Norml"/>
    <w:uiPriority w:val="99"/>
    <w:semiHidden/>
    <w:unhideWhenUsed/>
    <w:rsid w:val="003F6053"/>
    <w:pPr>
      <w:ind w:left="720" w:hanging="360"/>
      <w:contextualSpacing/>
    </w:pPr>
  </w:style>
  <w:style w:type="paragraph" w:styleId="Lista3">
    <w:name w:val="List 3"/>
    <w:basedOn w:val="Norml"/>
    <w:uiPriority w:val="99"/>
    <w:semiHidden/>
    <w:unhideWhenUsed/>
    <w:rsid w:val="003F6053"/>
    <w:pPr>
      <w:ind w:left="1080" w:hanging="360"/>
      <w:contextualSpacing/>
    </w:pPr>
  </w:style>
  <w:style w:type="paragraph" w:styleId="Lista4">
    <w:name w:val="List 4"/>
    <w:basedOn w:val="Norml"/>
    <w:uiPriority w:val="99"/>
    <w:semiHidden/>
    <w:unhideWhenUsed/>
    <w:rsid w:val="003F6053"/>
    <w:pPr>
      <w:ind w:left="1440" w:hanging="360"/>
      <w:contextualSpacing/>
    </w:pPr>
  </w:style>
  <w:style w:type="paragraph" w:styleId="Lista5">
    <w:name w:val="List 5"/>
    <w:basedOn w:val="Norml"/>
    <w:uiPriority w:val="99"/>
    <w:semiHidden/>
    <w:unhideWhenUsed/>
    <w:rsid w:val="003F6053"/>
    <w:pPr>
      <w:ind w:left="1800" w:hanging="360"/>
      <w:contextualSpacing/>
    </w:pPr>
  </w:style>
  <w:style w:type="table" w:styleId="Listaszertblzat1">
    <w:name w:val="Table List 1"/>
    <w:basedOn w:val="Normltblzat"/>
    <w:uiPriority w:val="99"/>
    <w:semiHidden/>
    <w:unhideWhenUsed/>
    <w:rsid w:val="003F605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2">
    <w:name w:val="Table List 2"/>
    <w:basedOn w:val="Normltblzat"/>
    <w:uiPriority w:val="99"/>
    <w:semiHidden/>
    <w:unhideWhenUsed/>
    <w:rsid w:val="003F605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3">
    <w:name w:val="Table List 3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4">
    <w:name w:val="Table List 4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Listaszertblzat5">
    <w:name w:val="Table List 5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6">
    <w:name w:val="Table List 6"/>
    <w:basedOn w:val="Normltblzat"/>
    <w:uiPriority w:val="99"/>
    <w:semiHidden/>
    <w:unhideWhenUsed/>
    <w:rsid w:val="003F605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Listaszertblzat7">
    <w:name w:val="Table List 7"/>
    <w:basedOn w:val="Normltblzat"/>
    <w:uiPriority w:val="99"/>
    <w:semiHidden/>
    <w:unhideWhenUsed/>
    <w:rsid w:val="003F605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Listaszertblzat8">
    <w:name w:val="Table List 8"/>
    <w:basedOn w:val="Normltblzat"/>
    <w:uiPriority w:val="99"/>
    <w:semiHidden/>
    <w:unhideWhenUsed/>
    <w:rsid w:val="003F605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folytatsa">
    <w:name w:val="List Continue"/>
    <w:basedOn w:val="Norml"/>
    <w:uiPriority w:val="99"/>
    <w:semiHidden/>
    <w:unhideWhenUsed/>
    <w:rsid w:val="003F6053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semiHidden/>
    <w:unhideWhenUsed/>
    <w:rsid w:val="003F6053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semiHidden/>
    <w:unhideWhenUsed/>
    <w:rsid w:val="003F6053"/>
    <w:pPr>
      <w:spacing w:after="120"/>
      <w:ind w:left="1080"/>
      <w:contextualSpacing/>
    </w:pPr>
  </w:style>
  <w:style w:type="paragraph" w:styleId="Listafolytatsa4">
    <w:name w:val="List Continue 4"/>
    <w:basedOn w:val="Norml"/>
    <w:uiPriority w:val="99"/>
    <w:semiHidden/>
    <w:unhideWhenUsed/>
    <w:rsid w:val="003F6053"/>
    <w:pPr>
      <w:spacing w:after="120"/>
      <w:ind w:left="1440"/>
      <w:contextualSpacing/>
    </w:pPr>
  </w:style>
  <w:style w:type="paragraph" w:styleId="Listafolytatsa5">
    <w:name w:val="List Continue 5"/>
    <w:basedOn w:val="Norml"/>
    <w:uiPriority w:val="99"/>
    <w:semiHidden/>
    <w:unhideWhenUsed/>
    <w:rsid w:val="003F6053"/>
    <w:pPr>
      <w:spacing w:after="120"/>
      <w:ind w:left="1800"/>
      <w:contextualSpacing/>
    </w:pPr>
  </w:style>
  <w:style w:type="paragraph" w:styleId="Listaszerbekezds">
    <w:name w:val="List Paragraph"/>
    <w:basedOn w:val="Norml"/>
    <w:uiPriority w:val="34"/>
    <w:unhideWhenUsed/>
    <w:qFormat/>
    <w:rsid w:val="003F6053"/>
    <w:pPr>
      <w:ind w:left="720"/>
      <w:contextualSpacing/>
    </w:pPr>
  </w:style>
  <w:style w:type="paragraph" w:styleId="Szmozottlista">
    <w:name w:val="List Number"/>
    <w:basedOn w:val="Norml"/>
    <w:uiPriority w:val="99"/>
    <w:semiHidden/>
    <w:unhideWhenUsed/>
    <w:rsid w:val="003F6053"/>
    <w:pPr>
      <w:numPr>
        <w:numId w:val="13"/>
      </w:numPr>
      <w:contextualSpacing/>
    </w:pPr>
  </w:style>
  <w:style w:type="paragraph" w:styleId="Szmozottlista2">
    <w:name w:val="List Number 2"/>
    <w:basedOn w:val="Norml"/>
    <w:uiPriority w:val="99"/>
    <w:semiHidden/>
    <w:unhideWhenUsed/>
    <w:rsid w:val="003F6053"/>
    <w:pPr>
      <w:numPr>
        <w:numId w:val="14"/>
      </w:numPr>
      <w:contextualSpacing/>
    </w:pPr>
  </w:style>
  <w:style w:type="paragraph" w:styleId="Szmozottlista3">
    <w:name w:val="List Number 3"/>
    <w:basedOn w:val="Norml"/>
    <w:uiPriority w:val="99"/>
    <w:semiHidden/>
    <w:unhideWhenUsed/>
    <w:rsid w:val="003F6053"/>
    <w:pPr>
      <w:numPr>
        <w:numId w:val="15"/>
      </w:numPr>
      <w:contextualSpacing/>
    </w:pPr>
  </w:style>
  <w:style w:type="paragraph" w:styleId="Szmozottlista4">
    <w:name w:val="List Number 4"/>
    <w:basedOn w:val="Norml"/>
    <w:uiPriority w:val="99"/>
    <w:semiHidden/>
    <w:unhideWhenUsed/>
    <w:rsid w:val="003F6053"/>
    <w:pPr>
      <w:numPr>
        <w:numId w:val="16"/>
      </w:numPr>
      <w:contextualSpacing/>
    </w:pPr>
  </w:style>
  <w:style w:type="paragraph" w:styleId="Szmozottlista5">
    <w:name w:val="List Number 5"/>
    <w:basedOn w:val="Norml"/>
    <w:uiPriority w:val="99"/>
    <w:semiHidden/>
    <w:unhideWhenUsed/>
    <w:rsid w:val="003F6053"/>
    <w:pPr>
      <w:numPr>
        <w:numId w:val="17"/>
      </w:numPr>
      <w:contextualSpacing/>
    </w:pPr>
  </w:style>
  <w:style w:type="paragraph" w:styleId="Felsorols">
    <w:name w:val="List Bullet"/>
    <w:basedOn w:val="Norml"/>
    <w:uiPriority w:val="99"/>
    <w:semiHidden/>
    <w:unhideWhenUsed/>
    <w:rsid w:val="003F6053"/>
    <w:pPr>
      <w:numPr>
        <w:numId w:val="8"/>
      </w:numPr>
      <w:contextualSpacing/>
    </w:pPr>
  </w:style>
  <w:style w:type="paragraph" w:styleId="Felsorols2">
    <w:name w:val="List Bullet 2"/>
    <w:basedOn w:val="Norml"/>
    <w:uiPriority w:val="99"/>
    <w:semiHidden/>
    <w:unhideWhenUsed/>
    <w:rsid w:val="003F6053"/>
    <w:pPr>
      <w:numPr>
        <w:numId w:val="9"/>
      </w:numPr>
      <w:contextualSpacing/>
    </w:pPr>
  </w:style>
  <w:style w:type="paragraph" w:styleId="Felsorols3">
    <w:name w:val="List Bullet 3"/>
    <w:basedOn w:val="Norml"/>
    <w:uiPriority w:val="99"/>
    <w:semiHidden/>
    <w:unhideWhenUsed/>
    <w:rsid w:val="003F6053"/>
    <w:pPr>
      <w:numPr>
        <w:numId w:val="10"/>
      </w:numPr>
      <w:contextualSpacing/>
    </w:pPr>
  </w:style>
  <w:style w:type="paragraph" w:styleId="Felsorols4">
    <w:name w:val="List Bullet 4"/>
    <w:basedOn w:val="Norml"/>
    <w:uiPriority w:val="99"/>
    <w:semiHidden/>
    <w:unhideWhenUsed/>
    <w:rsid w:val="003F6053"/>
    <w:pPr>
      <w:numPr>
        <w:numId w:val="11"/>
      </w:numPr>
      <w:contextualSpacing/>
    </w:pPr>
  </w:style>
  <w:style w:type="paragraph" w:styleId="Felsorols5">
    <w:name w:val="List Bullet 5"/>
    <w:basedOn w:val="Norml"/>
    <w:uiPriority w:val="99"/>
    <w:semiHidden/>
    <w:unhideWhenUsed/>
    <w:rsid w:val="003F6053"/>
    <w:pPr>
      <w:numPr>
        <w:numId w:val="12"/>
      </w:numPr>
      <w:contextualSpacing/>
    </w:pPr>
  </w:style>
  <w:style w:type="table" w:styleId="Klasszikustblzat1">
    <w:name w:val="Table Classic 1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2">
    <w:name w:val="Table Classic 2"/>
    <w:basedOn w:val="Normltblzat"/>
    <w:uiPriority w:val="99"/>
    <w:semiHidden/>
    <w:unhideWhenUsed/>
    <w:rsid w:val="003F605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3">
    <w:name w:val="Table Classic 3"/>
    <w:basedOn w:val="Normltblzat"/>
    <w:uiPriority w:val="99"/>
    <w:semiHidden/>
    <w:unhideWhenUsed/>
    <w:rsid w:val="003F605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4">
    <w:name w:val="Table Classic 4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rajegyzk">
    <w:name w:val="table of figures"/>
    <w:basedOn w:val="Norml"/>
    <w:next w:val="Norml"/>
    <w:uiPriority w:val="99"/>
    <w:semiHidden/>
    <w:unhideWhenUsed/>
    <w:rsid w:val="003F6053"/>
  </w:style>
  <w:style w:type="character" w:styleId="Vgjegyzet-hivatkozs">
    <w:name w:val="endnote reference"/>
    <w:basedOn w:val="Bekezdsalapbettpusa"/>
    <w:uiPriority w:val="99"/>
    <w:semiHidden/>
    <w:unhideWhenUsed/>
    <w:rsid w:val="003F6053"/>
    <w:rPr>
      <w:rFonts w:ascii="Calibri" w:hAnsi="Calibri" w:cs="Calibri"/>
      <w:vertAlign w:val="superscript"/>
    </w:rPr>
  </w:style>
  <w:style w:type="paragraph" w:styleId="Hivatkozsjegyzk">
    <w:name w:val="table of authorities"/>
    <w:basedOn w:val="Norml"/>
    <w:next w:val="Norml"/>
    <w:uiPriority w:val="99"/>
    <w:semiHidden/>
    <w:unhideWhenUsed/>
    <w:rsid w:val="003F6053"/>
    <w:pPr>
      <w:ind w:left="220" w:hanging="220"/>
    </w:pPr>
  </w:style>
  <w:style w:type="paragraph" w:styleId="Hivatkozsjegyzk-fej">
    <w:name w:val="toa heading"/>
    <w:basedOn w:val="Norml"/>
    <w:next w:val="Norml"/>
    <w:uiPriority w:val="99"/>
    <w:semiHidden/>
    <w:unhideWhenUsed/>
    <w:rsid w:val="003F6053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Szneslista">
    <w:name w:val="Colorful List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zneslista1jellszn">
    <w:name w:val="Colorful List Accent 1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Szneslista2jellszn">
    <w:name w:val="Colorful List Accent 2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Szneslista3jellszn">
    <w:name w:val="Colorful List Accent 3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Szneslista4jellszn">
    <w:name w:val="Colorful List Accent 4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Szneslista5jellszn">
    <w:name w:val="Colorful List Accent 5"/>
    <w:basedOn w:val="Normltblzat"/>
    <w:uiPriority w:val="72"/>
    <w:semiHidden/>
    <w:unhideWhenUsed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Szneslista6jellszn">
    <w:name w:val="Colorful List Accent 6"/>
    <w:basedOn w:val="Normltblzat"/>
    <w:uiPriority w:val="72"/>
    <w:rsid w:val="003F6053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rkatblzat1">
    <w:name w:val="Table Colorful 1"/>
    <w:basedOn w:val="Normltblzat"/>
    <w:uiPriority w:val="99"/>
    <w:semiHidden/>
    <w:unhideWhenUsed/>
    <w:rsid w:val="003F605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2">
    <w:name w:val="Table Colorful 2"/>
    <w:basedOn w:val="Normltblzat"/>
    <w:uiPriority w:val="99"/>
    <w:semiHidden/>
    <w:unhideWhenUsed/>
    <w:rsid w:val="003F605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3">
    <w:name w:val="Table Colorful 3"/>
    <w:basedOn w:val="Normltblzat"/>
    <w:uiPriority w:val="99"/>
    <w:semiHidden/>
    <w:unhideWhenUsed/>
    <w:rsid w:val="003F605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znesrnykols">
    <w:name w:val="Colorful Shading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nykols4jellszn">
    <w:name w:val="Colorful Shading Accent 4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rsid w:val="003F6053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cs">
    <w:name w:val="Colorful Grid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Sznesrcs2jellszn">
    <w:name w:val="Colorful Grid Accent 2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Sznesrcs3jellszn">
    <w:name w:val="Colorful Grid Accent 3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znesrcs4jellszn">
    <w:name w:val="Colorful Grid Accent 4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Sznesrcs5jellszn">
    <w:name w:val="Colorful Grid Accent 5"/>
    <w:basedOn w:val="Normltblzat"/>
    <w:uiPriority w:val="73"/>
    <w:semiHidden/>
    <w:unhideWhenUsed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Sznesrcs6jellszn">
    <w:name w:val="Colorful Grid Accent 6"/>
    <w:basedOn w:val="Normltblzat"/>
    <w:uiPriority w:val="73"/>
    <w:rsid w:val="003F605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Bortkcm">
    <w:name w:val="envelope address"/>
    <w:basedOn w:val="Norml"/>
    <w:uiPriority w:val="99"/>
    <w:semiHidden/>
    <w:unhideWhenUsed/>
    <w:rsid w:val="003F6053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Cikkelyrsz">
    <w:name w:val="Outline List 3"/>
    <w:basedOn w:val="Nemlista"/>
    <w:uiPriority w:val="99"/>
    <w:semiHidden/>
    <w:unhideWhenUsed/>
    <w:rsid w:val="003F6053"/>
    <w:pPr>
      <w:numPr>
        <w:numId w:val="26"/>
      </w:numPr>
    </w:pPr>
  </w:style>
  <w:style w:type="table" w:styleId="Tblzategyszer1">
    <w:name w:val="Plain Table 1"/>
    <w:basedOn w:val="Normltblzat"/>
    <w:uiPriority w:val="41"/>
    <w:rsid w:val="003F605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2">
    <w:name w:val="Plain Table 2"/>
    <w:basedOn w:val="Normltblzat"/>
    <w:uiPriority w:val="42"/>
    <w:rsid w:val="003F605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3">
    <w:name w:val="Plain Table 3"/>
    <w:basedOn w:val="Normltblzat"/>
    <w:uiPriority w:val="43"/>
    <w:rsid w:val="003F605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4">
    <w:name w:val="Plain Table 4"/>
    <w:basedOn w:val="Normltblzat"/>
    <w:uiPriority w:val="44"/>
    <w:rsid w:val="003F605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5">
    <w:name w:val="Plain Table 5"/>
    <w:basedOn w:val="Normltblzat"/>
    <w:uiPriority w:val="45"/>
    <w:rsid w:val="003F605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incstrkz">
    <w:name w:val="No Spacing"/>
    <w:uiPriority w:val="1"/>
    <w:qFormat/>
    <w:rsid w:val="003F6053"/>
    <w:rPr>
      <w:rFonts w:ascii="Calibri" w:hAnsi="Calibri" w:cs="Calibri"/>
    </w:rPr>
  </w:style>
  <w:style w:type="paragraph" w:styleId="Dtum">
    <w:name w:val="Date"/>
    <w:basedOn w:val="Norml"/>
    <w:next w:val="Norml"/>
    <w:link w:val="DtumChar"/>
    <w:uiPriority w:val="99"/>
    <w:semiHidden/>
    <w:unhideWhenUsed/>
    <w:rsid w:val="003F6053"/>
  </w:style>
  <w:style w:type="character" w:customStyle="1" w:styleId="DtumChar">
    <w:name w:val="Dátum Char"/>
    <w:basedOn w:val="Bekezdsalapbettpusa"/>
    <w:link w:val="Dtum"/>
    <w:uiPriority w:val="99"/>
    <w:semiHidden/>
    <w:rsid w:val="003F6053"/>
    <w:rPr>
      <w:rFonts w:ascii="Calibri" w:hAnsi="Calibri" w:cs="Calibri"/>
    </w:rPr>
  </w:style>
  <w:style w:type="paragraph" w:styleId="NormlWeb">
    <w:name w:val="Normal (Web)"/>
    <w:basedOn w:val="Norml"/>
    <w:uiPriority w:val="99"/>
    <w:semiHidden/>
    <w:unhideWhenUsed/>
    <w:rsid w:val="003F6053"/>
    <w:rPr>
      <w:rFonts w:ascii="Times New Roman" w:hAnsi="Times New Roman" w:cs="Times New Roman"/>
      <w:sz w:val="24"/>
      <w:szCs w:val="24"/>
    </w:rPr>
  </w:style>
  <w:style w:type="character" w:styleId="Intelligenshiperhivatkozs">
    <w:name w:val="Smart Hyperlink"/>
    <w:basedOn w:val="Bekezdsalapbettpusa"/>
    <w:uiPriority w:val="99"/>
    <w:semiHidden/>
    <w:unhideWhenUsed/>
    <w:rsid w:val="003F6053"/>
    <w:rPr>
      <w:rFonts w:ascii="Calibri" w:hAnsi="Calibri" w:cs="Calibri"/>
      <w:u w:val="dotted"/>
    </w:rPr>
  </w:style>
  <w:style w:type="character" w:styleId="Feloldatlanmegemlts">
    <w:name w:val="Unresolved Mention"/>
    <w:basedOn w:val="Bekezdsalapbettpusa"/>
    <w:uiPriority w:val="99"/>
    <w:semiHidden/>
    <w:unhideWhenUsed/>
    <w:rsid w:val="003F6053"/>
    <w:rPr>
      <w:rFonts w:ascii="Calibri" w:hAnsi="Calibri" w:cs="Calibri"/>
      <w:color w:val="605E5C"/>
      <w:shd w:val="clear" w:color="auto" w:fill="E1DFDD"/>
    </w:rPr>
  </w:style>
  <w:style w:type="paragraph" w:styleId="Szvegtrzs">
    <w:name w:val="Body Text"/>
    <w:basedOn w:val="Norml"/>
    <w:link w:val="SzvegtrzsChar"/>
    <w:uiPriority w:val="99"/>
    <w:semiHidden/>
    <w:unhideWhenUsed/>
    <w:rsid w:val="003F6053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99"/>
    <w:semiHidden/>
    <w:rsid w:val="003F6053"/>
    <w:rPr>
      <w:rFonts w:ascii="Calibri" w:hAnsi="Calibri" w:cs="Calibri"/>
    </w:rPr>
  </w:style>
  <w:style w:type="paragraph" w:styleId="Szvegtrzs2">
    <w:name w:val="Body Text 2"/>
    <w:basedOn w:val="Norml"/>
    <w:link w:val="Szvegtrzs2Char"/>
    <w:uiPriority w:val="99"/>
    <w:semiHidden/>
    <w:unhideWhenUsed/>
    <w:rsid w:val="003F6053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3F6053"/>
    <w:rPr>
      <w:rFonts w:ascii="Calibri" w:hAnsi="Calibri" w:cs="Calibri"/>
    </w:rPr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3F6053"/>
    <w:pPr>
      <w:spacing w:after="120"/>
      <w:ind w:left="360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3F6053"/>
    <w:rPr>
      <w:rFonts w:ascii="Calibri" w:hAnsi="Calibri" w:cs="Calibri"/>
    </w:rPr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3F6053"/>
    <w:pPr>
      <w:spacing w:after="120" w:line="480" w:lineRule="auto"/>
      <w:ind w:left="360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3F6053"/>
    <w:rPr>
      <w:rFonts w:ascii="Calibri" w:hAnsi="Calibri" w:cs="Calibri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3F6053"/>
    <w:pPr>
      <w:spacing w:after="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3F6053"/>
    <w:rPr>
      <w:rFonts w:ascii="Calibri" w:hAnsi="Calibri" w:cs="Calibri"/>
    </w:rPr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3F6053"/>
    <w:pPr>
      <w:spacing w:after="0"/>
      <w:ind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3F6053"/>
    <w:rPr>
      <w:rFonts w:ascii="Calibri" w:hAnsi="Calibri" w:cs="Calibri"/>
    </w:rPr>
  </w:style>
  <w:style w:type="paragraph" w:styleId="Normlbehzs">
    <w:name w:val="Normal Indent"/>
    <w:basedOn w:val="Norml"/>
    <w:uiPriority w:val="99"/>
    <w:semiHidden/>
    <w:unhideWhenUsed/>
    <w:rsid w:val="003F6053"/>
    <w:pPr>
      <w:ind w:left="720"/>
    </w:p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3F6053"/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3F6053"/>
    <w:rPr>
      <w:rFonts w:ascii="Calibri" w:hAnsi="Calibri" w:cs="Calibri"/>
    </w:rPr>
  </w:style>
  <w:style w:type="table" w:styleId="Moderntblzat">
    <w:name w:val="Table Contemporary"/>
    <w:basedOn w:val="Normltblzat"/>
    <w:uiPriority w:val="99"/>
    <w:semiHidden/>
    <w:unhideWhenUsed/>
    <w:rsid w:val="003F605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Vilgoslista">
    <w:name w:val="Light List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Vilgoslista2jellszn">
    <w:name w:val="Light List Accent 2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Vilgoslista3jellszn">
    <w:name w:val="Light List Accent 3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Vilgoslista4jellszn">
    <w:name w:val="Light List Accent 4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Vilgoslista5jellszn">
    <w:name w:val="Light List Accent 5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Vilgoslista6jellszn">
    <w:name w:val="Light List Accent 6"/>
    <w:basedOn w:val="Normltblzat"/>
    <w:uiPriority w:val="61"/>
    <w:semiHidden/>
    <w:unhideWhenUsed/>
    <w:rsid w:val="003F6053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Vilgostnus">
    <w:name w:val="Light Shading"/>
    <w:basedOn w:val="Normltblzat"/>
    <w:uiPriority w:val="60"/>
    <w:semiHidden/>
    <w:unhideWhenUsed/>
    <w:rsid w:val="003F605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semiHidden/>
    <w:unhideWhenUsed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Vilgosrnykols2jellszn">
    <w:name w:val="Light Shading Accent 2"/>
    <w:basedOn w:val="Normltblzat"/>
    <w:uiPriority w:val="60"/>
    <w:semiHidden/>
    <w:unhideWhenUsed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Vilgosrnykols3jellszn">
    <w:name w:val="Light Shading Accent 3"/>
    <w:basedOn w:val="Normltblzat"/>
    <w:uiPriority w:val="60"/>
    <w:semiHidden/>
    <w:unhideWhenUsed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Vilgosrnykols4jellszn">
    <w:name w:val="Light Shading Accent 4"/>
    <w:basedOn w:val="Normltblzat"/>
    <w:uiPriority w:val="60"/>
    <w:semiHidden/>
    <w:unhideWhenUsed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Vilgosrnykols5jellszn">
    <w:name w:val="Light Shading Accent 5"/>
    <w:basedOn w:val="Normltblzat"/>
    <w:uiPriority w:val="60"/>
    <w:semiHidden/>
    <w:unhideWhenUsed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Vilgosrnykols6jellszn">
    <w:name w:val="Light Shading Accent 6"/>
    <w:basedOn w:val="Normltblzat"/>
    <w:uiPriority w:val="60"/>
    <w:semiHidden/>
    <w:unhideWhenUsed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Vilgosrcs">
    <w:name w:val="Light Grid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rsid w:val="003F6053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Vilgosrcs2jellszn">
    <w:name w:val="Light Grid Accent 2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Vilgosrcs3jellszn">
    <w:name w:val="Light Grid Accent 3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Vilgosrcs4jellszn">
    <w:name w:val="Light Grid Accent 4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Vilgosrcs5jellszn">
    <w:name w:val="Light Grid Accent 5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Vilgosrcs6jellszn">
    <w:name w:val="Light Grid Accent 6"/>
    <w:basedOn w:val="Normltblzat"/>
    <w:uiPriority w:val="62"/>
    <w:semiHidden/>
    <w:unhideWhenUsed/>
    <w:rsid w:val="003F6053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Sttlista">
    <w:name w:val="Dark List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Sttlista2jellszn">
    <w:name w:val="Dark List Accent 2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Sttlista3jellszn">
    <w:name w:val="Dark List Accent 3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Sttlista4jellszn">
    <w:name w:val="Dark List Accent 4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Sttlista5jellszn">
    <w:name w:val="Dark List Accent 5"/>
    <w:basedOn w:val="Normltblzat"/>
    <w:uiPriority w:val="70"/>
    <w:semiHidden/>
    <w:unhideWhenUsed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Sttlista6jellszn">
    <w:name w:val="Dark List Accent 6"/>
    <w:basedOn w:val="Normltblzat"/>
    <w:uiPriority w:val="70"/>
    <w:rsid w:val="003F6053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Listaszertblzat1vilgos">
    <w:name w:val="List Table 1 Light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1vilgos1jellszn">
    <w:name w:val="List Table 1 Light Accent 1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1vilgos2jellszn">
    <w:name w:val="List Table 1 Light Accent 2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1vilgos3jellszn">
    <w:name w:val="List Table 1 Light Accent 3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1vilgos4jellszn">
    <w:name w:val="List Table 1 Light Accent 4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1vilgos5jellszn">
    <w:name w:val="List Table 1 Light Accent 5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1vilgos6jellszn">
    <w:name w:val="List Table 1 Light Accent 6"/>
    <w:basedOn w:val="Normltblzat"/>
    <w:uiPriority w:val="46"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2">
    <w:name w:val="List Table 2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21jellszn">
    <w:name w:val="List Table 2 Accent 1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22jellszn">
    <w:name w:val="List Table 2 Accent 2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23jellszn">
    <w:name w:val="List Table 2 Accent 3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24jellszn">
    <w:name w:val="List Table 2 Accent 4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25jellszn">
    <w:name w:val="List Table 2 Accent 5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26jellszn">
    <w:name w:val="List Table 2 Accent 6"/>
    <w:basedOn w:val="Normltblzat"/>
    <w:uiPriority w:val="47"/>
    <w:rsid w:val="003F6053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tblzat3">
    <w:name w:val="List Table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aszertblzat31jellszn">
    <w:name w:val="List Table 3 Accent 1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aszertblzat32jellszn">
    <w:name w:val="List Table 3 Accent 2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aszertblzat33jellszn">
    <w:name w:val="List Table 3 Accent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aszertblzat34jellszn">
    <w:name w:val="List Table 3 Accent 4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aszertblzat35jellszn">
    <w:name w:val="List Table 3 Accent 5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aszertblzat36jellszn">
    <w:name w:val="List Table 3 Accent 6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atblzat4">
    <w:name w:val="List Table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41jellszn">
    <w:name w:val="List Table 4 Accent 1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42jellszn">
    <w:name w:val="List Table 4 Accent 2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43jellszn">
    <w:name w:val="List Table 4 Accent 3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44jellszn">
    <w:name w:val="List Table 4 Accent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45jellszn">
    <w:name w:val="List Table 4 Accent 5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46jellszn">
    <w:name w:val="List Table 4 Accent 6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5stt">
    <w:name w:val="List Table 5 Dark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1jellszn">
    <w:name w:val="List Table 5 Dark Accent 1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2jellszn">
    <w:name w:val="List Table 5 Dark Accent 2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3jellszn">
    <w:name w:val="List Table 5 Dark Accent 3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4jellszn">
    <w:name w:val="List Table 5 Dark Accent 4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5jellszn">
    <w:name w:val="List Table 5 Dark Accent 5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6jellszn">
    <w:name w:val="List Table 5 Dark Accent 6"/>
    <w:basedOn w:val="Normltblzat"/>
    <w:uiPriority w:val="50"/>
    <w:rsid w:val="003F6053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6tarka1jellszn">
    <w:name w:val="List Table 6 Colorful Accent 1"/>
    <w:basedOn w:val="Normltblzat"/>
    <w:uiPriority w:val="51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szertblzat6tarka2jellszn">
    <w:name w:val="List Table 6 Colorful Accent 2"/>
    <w:basedOn w:val="Normltblzat"/>
    <w:uiPriority w:val="51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szertblzat6tarka3jellszn">
    <w:name w:val="List Table 6 Colorful Accent 3"/>
    <w:basedOn w:val="Normltblzat"/>
    <w:uiPriority w:val="51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szertblzat6tarka4jellszn">
    <w:name w:val="List Table 6 Colorful Accent 4"/>
    <w:basedOn w:val="Normltblzat"/>
    <w:uiPriority w:val="51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szertblzat6tarka5jellszn">
    <w:name w:val="List Table 6 Colorful Accent 5"/>
    <w:basedOn w:val="Normltblzat"/>
    <w:uiPriority w:val="51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szertblzat6tarka6jellszn">
    <w:name w:val="List Table 6 Colorful Accent 6"/>
    <w:basedOn w:val="Normltblzat"/>
    <w:uiPriority w:val="51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aszertblzat7tarka">
    <w:name w:val="List Table 7 Colorful"/>
    <w:basedOn w:val="Normltblzat"/>
    <w:uiPriority w:val="52"/>
    <w:rsid w:val="003F605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1jellszn">
    <w:name w:val="List Table 7 Colorful Accent 1"/>
    <w:basedOn w:val="Normltblzat"/>
    <w:uiPriority w:val="52"/>
    <w:rsid w:val="003F6053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2jellszn">
    <w:name w:val="List Table 7 Colorful Accent 2"/>
    <w:basedOn w:val="Normltblzat"/>
    <w:uiPriority w:val="52"/>
    <w:rsid w:val="003F6053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3jellszn">
    <w:name w:val="List Table 7 Colorful Accent 3"/>
    <w:basedOn w:val="Normltblzat"/>
    <w:uiPriority w:val="52"/>
    <w:rsid w:val="003F6053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4jellszn">
    <w:name w:val="List Table 7 Colorful Accent 4"/>
    <w:basedOn w:val="Normltblzat"/>
    <w:uiPriority w:val="52"/>
    <w:rsid w:val="003F6053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5jellszn">
    <w:name w:val="List Table 7 Colorful Accent 5"/>
    <w:basedOn w:val="Normltblzat"/>
    <w:uiPriority w:val="52"/>
    <w:rsid w:val="003F6053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6jellszn">
    <w:name w:val="List Table 7 Colorful Accent 6"/>
    <w:basedOn w:val="Normltblzat"/>
    <w:uiPriority w:val="52"/>
    <w:rsid w:val="003F6053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-alrs">
    <w:name w:val="E-mail Signature"/>
    <w:basedOn w:val="Norml"/>
    <w:link w:val="E-mail-alrsChar"/>
    <w:uiPriority w:val="99"/>
    <w:semiHidden/>
    <w:unhideWhenUsed/>
    <w:rsid w:val="003F6053"/>
  </w:style>
  <w:style w:type="character" w:customStyle="1" w:styleId="E-mail-alrsChar">
    <w:name w:val="E-mail-aláírás Char"/>
    <w:basedOn w:val="Bekezdsalapbettpusa"/>
    <w:link w:val="E-mail-alrs"/>
    <w:uiPriority w:val="99"/>
    <w:semiHidden/>
    <w:rsid w:val="003F6053"/>
    <w:rPr>
      <w:rFonts w:ascii="Calibri" w:hAnsi="Calibri" w:cs="Calibri"/>
    </w:rPr>
  </w:style>
  <w:style w:type="paragraph" w:styleId="Megszlts">
    <w:name w:val="Salutation"/>
    <w:basedOn w:val="Norml"/>
    <w:next w:val="Norml"/>
    <w:link w:val="MegszltsChar"/>
    <w:uiPriority w:val="99"/>
    <w:semiHidden/>
    <w:unhideWhenUsed/>
    <w:rsid w:val="003F6053"/>
  </w:style>
  <w:style w:type="character" w:customStyle="1" w:styleId="MegszltsChar">
    <w:name w:val="Megszólítás Char"/>
    <w:basedOn w:val="Bekezdsalapbettpusa"/>
    <w:link w:val="Megszlts"/>
    <w:uiPriority w:val="99"/>
    <w:semiHidden/>
    <w:rsid w:val="003F6053"/>
    <w:rPr>
      <w:rFonts w:ascii="Calibri" w:hAnsi="Calibri" w:cs="Calibri"/>
    </w:rPr>
  </w:style>
  <w:style w:type="table" w:styleId="Oszlopostblzat1">
    <w:name w:val="Table Columns 1"/>
    <w:basedOn w:val="Normltblzat"/>
    <w:uiPriority w:val="99"/>
    <w:semiHidden/>
    <w:unhideWhenUsed/>
    <w:rsid w:val="003F605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2">
    <w:name w:val="Table Columns 2"/>
    <w:basedOn w:val="Normltblzat"/>
    <w:uiPriority w:val="99"/>
    <w:semiHidden/>
    <w:unhideWhenUsed/>
    <w:rsid w:val="003F605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3">
    <w:name w:val="Table Columns 3"/>
    <w:basedOn w:val="Normltblzat"/>
    <w:uiPriority w:val="99"/>
    <w:semiHidden/>
    <w:unhideWhenUsed/>
    <w:rsid w:val="003F605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4">
    <w:name w:val="Table Columns 4"/>
    <w:basedOn w:val="Normltblzat"/>
    <w:uiPriority w:val="99"/>
    <w:semiHidden/>
    <w:unhideWhenUsed/>
    <w:rsid w:val="003F605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Oszlopostblzat5">
    <w:name w:val="Table Columns 5"/>
    <w:basedOn w:val="Normltblzat"/>
    <w:uiPriority w:val="99"/>
    <w:semiHidden/>
    <w:unhideWhenUsed/>
    <w:rsid w:val="003F605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lrs">
    <w:name w:val="Signature"/>
    <w:basedOn w:val="Norml"/>
    <w:link w:val="AlrsChar"/>
    <w:uiPriority w:val="99"/>
    <w:semiHidden/>
    <w:unhideWhenUsed/>
    <w:rsid w:val="003F6053"/>
    <w:pPr>
      <w:ind w:left="4320"/>
    </w:pPr>
  </w:style>
  <w:style w:type="character" w:customStyle="1" w:styleId="AlrsChar">
    <w:name w:val="Aláírás Char"/>
    <w:basedOn w:val="Bekezdsalapbettpusa"/>
    <w:link w:val="Alrs"/>
    <w:uiPriority w:val="99"/>
    <w:semiHidden/>
    <w:rsid w:val="003F6053"/>
    <w:rPr>
      <w:rFonts w:ascii="Calibri" w:hAnsi="Calibri" w:cs="Calibri"/>
    </w:rPr>
  </w:style>
  <w:style w:type="table" w:styleId="Egyszertblzat1">
    <w:name w:val="Table Simple 1"/>
    <w:basedOn w:val="Normltblzat"/>
    <w:uiPriority w:val="99"/>
    <w:semiHidden/>
    <w:unhideWhenUsed/>
    <w:rsid w:val="003F605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gyszertblzat2">
    <w:name w:val="Table Simple 2"/>
    <w:basedOn w:val="Normltblzat"/>
    <w:uiPriority w:val="99"/>
    <w:semiHidden/>
    <w:unhideWhenUsed/>
    <w:rsid w:val="003F605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gyszertblzat3">
    <w:name w:val="Table Simple 3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inomtblzat1">
    <w:name w:val="Table Subtle 1"/>
    <w:basedOn w:val="Normltblzat"/>
    <w:uiPriority w:val="99"/>
    <w:semiHidden/>
    <w:unhideWhenUsed/>
    <w:rsid w:val="003F605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inomtblzat2">
    <w:name w:val="Table Subtle 2"/>
    <w:basedOn w:val="Normltblzat"/>
    <w:uiPriority w:val="99"/>
    <w:rsid w:val="003F605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rgymutat1">
    <w:name w:val="index 1"/>
    <w:basedOn w:val="Norml"/>
    <w:next w:val="Norml"/>
    <w:autoRedefine/>
    <w:uiPriority w:val="99"/>
    <w:semiHidden/>
    <w:unhideWhenUsed/>
    <w:rsid w:val="003F6053"/>
    <w:pPr>
      <w:ind w:left="220" w:hanging="22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3F6053"/>
    <w:pPr>
      <w:ind w:left="440" w:hanging="22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3F6053"/>
    <w:pPr>
      <w:ind w:left="660" w:hanging="22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3F6053"/>
    <w:pPr>
      <w:ind w:left="880" w:hanging="22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3F6053"/>
    <w:pPr>
      <w:ind w:left="1100" w:hanging="22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3F6053"/>
    <w:pPr>
      <w:ind w:left="1320" w:hanging="22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3F6053"/>
    <w:pPr>
      <w:ind w:left="1540" w:hanging="22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3F6053"/>
    <w:pPr>
      <w:ind w:left="1760" w:hanging="22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3F6053"/>
    <w:pPr>
      <w:ind w:left="1980" w:hanging="220"/>
    </w:pPr>
  </w:style>
  <w:style w:type="paragraph" w:styleId="Trgymutatcm">
    <w:name w:val="index heading"/>
    <w:basedOn w:val="Norml"/>
    <w:next w:val="Trgymutat1"/>
    <w:uiPriority w:val="99"/>
    <w:semiHidden/>
    <w:unhideWhenUsed/>
    <w:rsid w:val="003F6053"/>
    <w:rPr>
      <w:rFonts w:ascii="Calibri Light" w:eastAsiaTheme="majorEastAsia" w:hAnsi="Calibri Light" w:cs="Calibri Light"/>
      <w:b/>
      <w:bCs/>
    </w:rPr>
  </w:style>
  <w:style w:type="paragraph" w:styleId="Befejezs">
    <w:name w:val="Closing"/>
    <w:basedOn w:val="Norml"/>
    <w:link w:val="BefejezsChar"/>
    <w:uiPriority w:val="99"/>
    <w:semiHidden/>
    <w:unhideWhenUsed/>
    <w:rsid w:val="003F6053"/>
    <w:pPr>
      <w:ind w:left="4320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3F6053"/>
    <w:rPr>
      <w:rFonts w:ascii="Calibri" w:hAnsi="Calibri" w:cs="Calibri"/>
    </w:rPr>
  </w:style>
  <w:style w:type="table" w:styleId="Rcsostblzat">
    <w:name w:val="Table Grid"/>
    <w:basedOn w:val="Normltblzat"/>
    <w:uiPriority w:val="39"/>
    <w:rsid w:val="003F60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1">
    <w:name w:val="Table Grid 1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2">
    <w:name w:val="Table Grid 2"/>
    <w:basedOn w:val="Normltblzat"/>
    <w:uiPriority w:val="99"/>
    <w:semiHidden/>
    <w:unhideWhenUsed/>
    <w:rsid w:val="003F605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3">
    <w:name w:val="Table Grid 3"/>
    <w:basedOn w:val="Normltblzat"/>
    <w:uiPriority w:val="99"/>
    <w:semiHidden/>
    <w:unhideWhenUsed/>
    <w:rsid w:val="003F605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4">
    <w:name w:val="Table Grid 4"/>
    <w:basedOn w:val="Normltblzat"/>
    <w:uiPriority w:val="99"/>
    <w:semiHidden/>
    <w:unhideWhenUsed/>
    <w:rsid w:val="003F605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5">
    <w:name w:val="Table Grid 5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6">
    <w:name w:val="Table Grid 6"/>
    <w:basedOn w:val="Normltblzat"/>
    <w:uiPriority w:val="99"/>
    <w:semiHidden/>
    <w:unhideWhenUsed/>
    <w:rsid w:val="003F605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7">
    <w:name w:val="Table Grid 7"/>
    <w:basedOn w:val="Normltblzat"/>
    <w:uiPriority w:val="99"/>
    <w:semiHidden/>
    <w:unhideWhenUsed/>
    <w:rsid w:val="003F605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8">
    <w:name w:val="Table Grid 8"/>
    <w:basedOn w:val="Normltblzat"/>
    <w:uiPriority w:val="99"/>
    <w:semiHidden/>
    <w:unhideWhenUsed/>
    <w:rsid w:val="003F605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blzatrcsosvilgos">
    <w:name w:val="Grid Table Light"/>
    <w:basedOn w:val="Normltblzat"/>
    <w:uiPriority w:val="40"/>
    <w:rsid w:val="003F605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blzatrcsos1vilgos">
    <w:name w:val="Grid Table 1 Light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1jellszn">
    <w:name w:val="Grid Table 1 Light Accent 1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2jellszn">
    <w:name w:val="Grid Table 1 Light Accent 2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3jellszn">
    <w:name w:val="Grid Table 1 Light Accent 3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4jellszn">
    <w:name w:val="Grid Table 1 Light Accent 4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5jellszn">
    <w:name w:val="Grid Table 1 Light Accent 5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6jellszn">
    <w:name w:val="Grid Table 1 Light Accent 6"/>
    <w:basedOn w:val="Normltblzat"/>
    <w:uiPriority w:val="46"/>
    <w:rsid w:val="003F6053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2">
    <w:name w:val="Grid Table 2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21jellszn">
    <w:name w:val="Grid Table 2 Accent 1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22jellszn">
    <w:name w:val="Grid Table 2 Accent 2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23jellszn">
    <w:name w:val="Grid Table 2 Accent 3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24jellszn">
    <w:name w:val="Grid Table 2 Accent 4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25jellszn">
    <w:name w:val="Grid Table 2 Accent 5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26jellszn">
    <w:name w:val="Grid Table 2 Accent 6"/>
    <w:basedOn w:val="Normltblzat"/>
    <w:uiPriority w:val="47"/>
    <w:rsid w:val="003F6053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3">
    <w:name w:val="Grid Table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31jellszn">
    <w:name w:val="Grid Table 3 Accent 1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blzatrcsos32jellszn">
    <w:name w:val="Grid Table 3 Accent 2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33jellszn">
    <w:name w:val="Grid Table 3 Accent 3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34jellszn">
    <w:name w:val="Grid Table 3 Accent 4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35jellszn">
    <w:name w:val="Grid Table 3 Accent 5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36jellszn">
    <w:name w:val="Grid Table 3 Accent 6"/>
    <w:basedOn w:val="Normltblzat"/>
    <w:uiPriority w:val="48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blzatrcsos4">
    <w:name w:val="Grid Table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41jellszn">
    <w:name w:val="Grid Table 4 Accent 1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42jellszn">
    <w:name w:val="Grid Table 4 Accent 2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43jellszn">
    <w:name w:val="Grid Table 4 Accent 3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44jellszn">
    <w:name w:val="Grid Table 4 Accent 4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45jellszn">
    <w:name w:val="Grid Table 4 Accent 5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46jellszn">
    <w:name w:val="Grid Table 4 Accent 6"/>
    <w:basedOn w:val="Normltblzat"/>
    <w:uiPriority w:val="49"/>
    <w:rsid w:val="003F605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5stt">
    <w:name w:val="Grid Table 5 Dark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blzatrcsos5stt1jellszn">
    <w:name w:val="Grid Table 5 Dark Accent 1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blzatrcsos5stt2jellszn">
    <w:name w:val="Grid Table 5 Dark Accent 2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blzatrcsos5stt3jellszn">
    <w:name w:val="Grid Table 5 Dark Accent 3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blzatrcsos5stt4jellszn">
    <w:name w:val="Grid Table 5 Dark Accent 4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blzatrcsos5stt5jellszn">
    <w:name w:val="Grid Table 5 Dark Accent 5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blzatrcsos5stt6jellszn">
    <w:name w:val="Grid Table 5 Dark Accent 6"/>
    <w:basedOn w:val="Normltblzat"/>
    <w:uiPriority w:val="50"/>
    <w:rsid w:val="003F605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blzatrcsos6tarka">
    <w:name w:val="Grid Table 6 Colorful"/>
    <w:basedOn w:val="Normltblzat"/>
    <w:uiPriority w:val="51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6tarka1jellszn">
    <w:name w:val="Grid Table 6 Colorful Accent 1"/>
    <w:basedOn w:val="Normltblzat"/>
    <w:uiPriority w:val="51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blzatrcsos6tarka2jellszn">
    <w:name w:val="Grid Table 6 Colorful Accent 2"/>
    <w:basedOn w:val="Normltblzat"/>
    <w:uiPriority w:val="51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blzatrcsos6tarka3jellszn">
    <w:name w:val="Grid Table 6 Colorful Accent 3"/>
    <w:basedOn w:val="Normltblzat"/>
    <w:uiPriority w:val="51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blzatrcsos6tarka4jellszn">
    <w:name w:val="Grid Table 6 Colorful Accent 4"/>
    <w:basedOn w:val="Normltblzat"/>
    <w:uiPriority w:val="51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blzatrcsos6tarka5jellszn">
    <w:name w:val="Grid Table 6 Colorful Accent 5"/>
    <w:basedOn w:val="Normltblzat"/>
    <w:uiPriority w:val="51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blzatrcsos6tarka6jellszn">
    <w:name w:val="Grid Table 6 Colorful Accent 6"/>
    <w:basedOn w:val="Normltblzat"/>
    <w:uiPriority w:val="51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blzatrcsos7tarka">
    <w:name w:val="Grid Table 7 Colorful"/>
    <w:basedOn w:val="Normltblzat"/>
    <w:uiPriority w:val="52"/>
    <w:rsid w:val="003F605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7tarka1jellszn">
    <w:name w:val="Grid Table 7 Colorful Accent 1"/>
    <w:basedOn w:val="Normltblzat"/>
    <w:uiPriority w:val="52"/>
    <w:rsid w:val="003F6053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blzatrcsos7tarka2jellszn">
    <w:name w:val="Grid Table 7 Colorful Accent 2"/>
    <w:basedOn w:val="Normltblzat"/>
    <w:uiPriority w:val="52"/>
    <w:rsid w:val="003F6053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blzatrcsos7tarka3jellszn">
    <w:name w:val="Grid Table 7 Colorful Accent 3"/>
    <w:basedOn w:val="Normltblzat"/>
    <w:uiPriority w:val="52"/>
    <w:rsid w:val="003F6053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blzatrcsos7tarka4jellszn">
    <w:name w:val="Grid Table 7 Colorful Accent 4"/>
    <w:basedOn w:val="Normltblzat"/>
    <w:uiPriority w:val="52"/>
    <w:rsid w:val="003F6053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blzatrcsos7tarka5jellszn">
    <w:name w:val="Grid Table 7 Colorful Accent 5"/>
    <w:basedOn w:val="Normltblzat"/>
    <w:uiPriority w:val="52"/>
    <w:rsid w:val="003F6053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blzatrcsos7tarka6jellszn">
    <w:name w:val="Grid Table 7 Colorful Accent 6"/>
    <w:basedOn w:val="Normltblzat"/>
    <w:uiPriority w:val="52"/>
    <w:rsid w:val="003F6053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Webestblzat1">
    <w:name w:val="Table Web 1"/>
    <w:basedOn w:val="Normltblzat"/>
    <w:uiPriority w:val="99"/>
    <w:semiHidden/>
    <w:unhideWhenUsed/>
    <w:rsid w:val="003F605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2">
    <w:name w:val="Table Web 2"/>
    <w:basedOn w:val="Normltblzat"/>
    <w:uiPriority w:val="99"/>
    <w:semiHidden/>
    <w:unhideWhenUsed/>
    <w:rsid w:val="003F605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3">
    <w:name w:val="Table Web 3"/>
    <w:basedOn w:val="Normltblzat"/>
    <w:uiPriority w:val="99"/>
    <w:rsid w:val="003F605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Lbjegyzet-hivatkozs">
    <w:name w:val="footnote reference"/>
    <w:basedOn w:val="Bekezdsalapbettpusa"/>
    <w:uiPriority w:val="99"/>
    <w:semiHidden/>
    <w:unhideWhenUsed/>
    <w:rsid w:val="003F6053"/>
    <w:rPr>
      <w:rFonts w:ascii="Calibri" w:hAnsi="Calibri" w:cs="Calibri"/>
      <w:vertAlign w:val="superscript"/>
    </w:rPr>
  </w:style>
  <w:style w:type="character" w:styleId="Sorszma">
    <w:name w:val="line number"/>
    <w:basedOn w:val="Bekezdsalapbettpusa"/>
    <w:uiPriority w:val="99"/>
    <w:semiHidden/>
    <w:unhideWhenUsed/>
    <w:rsid w:val="003F6053"/>
    <w:rPr>
      <w:rFonts w:ascii="Calibri" w:hAnsi="Calibri" w:cs="Calibri"/>
    </w:rPr>
  </w:style>
  <w:style w:type="table" w:styleId="Trhatstblzat1">
    <w:name w:val="Table 3D effects 1"/>
    <w:basedOn w:val="Normltblzat"/>
    <w:uiPriority w:val="99"/>
    <w:semiHidden/>
    <w:unhideWhenUsed/>
    <w:rsid w:val="003F605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rhatstblzat2">
    <w:name w:val="Table 3D effects 2"/>
    <w:basedOn w:val="Normltblzat"/>
    <w:uiPriority w:val="99"/>
    <w:semiHidden/>
    <w:unhideWhenUsed/>
    <w:rsid w:val="003F605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rhatstblzat3">
    <w:name w:val="Table 3D effects 3"/>
    <w:basedOn w:val="Normltblzat"/>
    <w:uiPriority w:val="99"/>
    <w:semiHidden/>
    <w:unhideWhenUsed/>
    <w:rsid w:val="003F605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mrapltblzat">
    <w:name w:val="Table Theme"/>
    <w:basedOn w:val="Normltblzat"/>
    <w:uiPriority w:val="99"/>
    <w:semiHidden/>
    <w:unhideWhenUsed/>
    <w:rsid w:val="003F60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ldalszm">
    <w:name w:val="page number"/>
    <w:basedOn w:val="Bekezdsalapbettpusa"/>
    <w:uiPriority w:val="99"/>
    <w:semiHidden/>
    <w:unhideWhenUsed/>
    <w:rsid w:val="003F6053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3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localhost:8000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udosLevente/ProjectWork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ence\AppData\Local\Microsoft\Office\16.0\DTS\hu-HU%7b80EF1FE2-DA36-48A5-A606-3AF313D2C9AE%7d\%7b9D18AA01-4B6B-40D5-B49A-B41DB5F930D3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2646F62-7624-4534-A36E-9D2E2E82BBC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{9D18AA01-4B6B-40D5-B49A-B41DB5F930D3}tf02786999_win32.dotx</Template>
  <TotalTime>0</TotalTime>
  <Pages>16</Pages>
  <Words>1678</Words>
  <Characters>11585</Characters>
  <Application>Microsoft Office Word</Application>
  <DocSecurity>0</DocSecurity>
  <Lines>96</Lines>
  <Paragraphs>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2024-04-05T14:51:00Z</dcterms:created>
  <dcterms:modified xsi:type="dcterms:W3CDTF">2024-04-05T21:53:00Z</dcterms:modified>
</cp:coreProperties>
</file>